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6"/>
          <w:szCs w:val="24"/>
        </w:rPr>
        <w:alias w:val="Author"/>
        <w:id w:val="4805016"/>
        <w:placeholder>
          <w:docPart w:val="22122246E8864F28B39402A3105B3C2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7BD7A412" w14:textId="77777777" w:rsidR="008F3F5D" w:rsidRPr="000752BA" w:rsidRDefault="008E7237" w:rsidP="004857D6">
          <w:pPr>
            <w:pStyle w:val="YourName"/>
            <w:jc w:val="center"/>
            <w:rPr>
              <w:sz w:val="22"/>
              <w:szCs w:val="24"/>
            </w:rPr>
          </w:pPr>
          <w:r>
            <w:rPr>
              <w:sz w:val="36"/>
              <w:szCs w:val="24"/>
              <w:lang w:val="en-CA"/>
            </w:rPr>
            <w:t>Chen-Yang Su       Student</w:t>
          </w:r>
        </w:p>
      </w:sdtContent>
    </w:sdt>
    <w:p w14:paraId="1ABE4133" w14:textId="77777777" w:rsidR="004857D6" w:rsidRPr="000752BA" w:rsidRDefault="004857D6" w:rsidP="004857D6">
      <w:pPr>
        <w:pStyle w:val="ContactInformation"/>
        <w:spacing w:after="0" w:line="240" w:lineRule="auto"/>
        <w:ind w:left="289"/>
        <w:jc w:val="center"/>
        <w:rPr>
          <w:sz w:val="22"/>
          <w:szCs w:val="24"/>
        </w:rPr>
      </w:pPr>
      <w:r w:rsidRPr="000752BA">
        <w:rPr>
          <w:sz w:val="22"/>
          <w:szCs w:val="24"/>
        </w:rPr>
        <w:t>350 Boulevard De Maisonneuve Ouest</w:t>
      </w:r>
      <w:r w:rsidR="00485333" w:rsidRPr="000752BA">
        <w:rPr>
          <w:sz w:val="22"/>
          <w:szCs w:val="24"/>
        </w:rPr>
        <w:t xml:space="preserve">, </w:t>
      </w:r>
      <w:r w:rsidRPr="000752BA">
        <w:rPr>
          <w:sz w:val="22"/>
          <w:szCs w:val="24"/>
        </w:rPr>
        <w:t>Montreal QC, H3A 0B4</w:t>
      </w:r>
      <w:r w:rsidR="00485333" w:rsidRPr="000752BA">
        <w:rPr>
          <w:sz w:val="22"/>
          <w:szCs w:val="24"/>
        </w:rPr>
        <w:t xml:space="preserve"> </w:t>
      </w:r>
    </w:p>
    <w:p w14:paraId="0FD80258" w14:textId="77777777" w:rsidR="008F3F5D" w:rsidRPr="000752BA" w:rsidRDefault="006205CC" w:rsidP="004857D6">
      <w:pPr>
        <w:pStyle w:val="ContactInformation"/>
        <w:spacing w:after="0" w:line="240" w:lineRule="auto"/>
        <w:ind w:left="289"/>
        <w:jc w:val="center"/>
        <w:rPr>
          <w:sz w:val="22"/>
          <w:szCs w:val="24"/>
        </w:rPr>
      </w:pPr>
      <w:hyperlink r:id="rId8" w:history="1">
        <w:r w:rsidR="004857D6" w:rsidRPr="000752BA">
          <w:rPr>
            <w:rStyle w:val="Hyperlink"/>
            <w:sz w:val="22"/>
            <w:szCs w:val="24"/>
          </w:rPr>
          <w:t>chen-yang.su@mail.mcgill.ca</w:t>
        </w:r>
      </w:hyperlink>
      <w:r w:rsidR="004857D6" w:rsidRPr="000752BA">
        <w:rPr>
          <w:sz w:val="22"/>
          <w:szCs w:val="24"/>
        </w:rPr>
        <w:tab/>
        <w:t>| 514-294-8781 |</w:t>
      </w:r>
    </w:p>
    <w:p w14:paraId="6CDEA203" w14:textId="77777777" w:rsidR="008F3F5D" w:rsidRPr="00EB3EB2" w:rsidRDefault="00485333">
      <w:pPr>
        <w:pStyle w:val="SectionHeading"/>
        <w:rPr>
          <w:sz w:val="24"/>
          <w:szCs w:val="24"/>
          <w:u w:val="single"/>
        </w:rPr>
      </w:pPr>
      <w:r w:rsidRPr="00EB3EB2">
        <w:rPr>
          <w:sz w:val="24"/>
          <w:szCs w:val="24"/>
          <w:u w:val="single"/>
        </w:rPr>
        <w:t>EDUCATION</w:t>
      </w:r>
    </w:p>
    <w:p w14:paraId="33FA4833" w14:textId="77777777" w:rsidR="008F3F5D" w:rsidRPr="000752BA" w:rsidRDefault="00A824FA" w:rsidP="00E92DF6">
      <w:pPr>
        <w:pStyle w:val="JobTitle"/>
        <w:spacing w:line="240" w:lineRule="auto"/>
        <w:rPr>
          <w:sz w:val="22"/>
          <w:szCs w:val="24"/>
        </w:rPr>
      </w:pPr>
      <w:r w:rsidRPr="000752BA">
        <w:rPr>
          <w:sz w:val="22"/>
          <w:szCs w:val="24"/>
        </w:rPr>
        <w:t xml:space="preserve">Bachelor of Science: Joint Major in Biology and Computer Science </w:t>
      </w:r>
      <w:r w:rsidR="00485333"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275215217"/>
          <w:placeholder>
            <w:docPart w:val="1F0DA4B909ED4650B046D96E2104816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 xml:space="preserve">2016 - </w:t>
          </w:r>
          <w:r w:rsidR="000735FA">
            <w:rPr>
              <w:sz w:val="22"/>
              <w:szCs w:val="24"/>
            </w:rPr>
            <w:t>2020</w:t>
          </w:r>
        </w:sdtContent>
      </w:sdt>
    </w:p>
    <w:p w14:paraId="23B090CA" w14:textId="77777777" w:rsidR="00A824FA" w:rsidRPr="000752BA" w:rsidRDefault="00A824FA" w:rsidP="00E92DF6">
      <w:pPr>
        <w:pStyle w:val="Location"/>
        <w:spacing w:line="240" w:lineRule="auto"/>
        <w:rPr>
          <w:sz w:val="22"/>
          <w:szCs w:val="24"/>
        </w:rPr>
      </w:pPr>
      <w:r w:rsidRPr="000752BA">
        <w:rPr>
          <w:sz w:val="22"/>
          <w:szCs w:val="24"/>
        </w:rPr>
        <w:t>McGill University, Montreal, QC</w:t>
      </w:r>
    </w:p>
    <w:p w14:paraId="47AF5B11" w14:textId="77777777" w:rsidR="00A824FA" w:rsidRPr="000752BA" w:rsidRDefault="00A824FA" w:rsidP="00E92DF6">
      <w:pPr>
        <w:pStyle w:val="NormalBodyText"/>
        <w:spacing w:line="240" w:lineRule="auto"/>
        <w:rPr>
          <w:sz w:val="22"/>
          <w:szCs w:val="24"/>
        </w:rPr>
      </w:pPr>
    </w:p>
    <w:p w14:paraId="2D45722B" w14:textId="77777777" w:rsidR="00A824FA" w:rsidRPr="000752BA" w:rsidRDefault="00A824FA" w:rsidP="00E92DF6">
      <w:pPr>
        <w:pStyle w:val="JobTitle"/>
        <w:spacing w:line="240" w:lineRule="auto"/>
        <w:rPr>
          <w:sz w:val="22"/>
          <w:szCs w:val="24"/>
        </w:rPr>
      </w:pPr>
      <w:r w:rsidRPr="000752BA">
        <w:rPr>
          <w:sz w:val="22"/>
          <w:szCs w:val="24"/>
        </w:rPr>
        <w:t xml:space="preserve">International Baccalaureate Diploma 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275215203"/>
          <w:placeholder>
            <w:docPart w:val="7F12FF23D88D44D48DAD4C0CC378F1C0"/>
          </w:placeholder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2016</w:t>
          </w:r>
        </w:sdtContent>
      </w:sdt>
    </w:p>
    <w:p w14:paraId="5C39B10A" w14:textId="77777777" w:rsidR="008F3F5D" w:rsidRPr="000752BA" w:rsidRDefault="00A824FA" w:rsidP="00E92DF6">
      <w:pPr>
        <w:pStyle w:val="Location"/>
        <w:spacing w:line="240" w:lineRule="auto"/>
        <w:rPr>
          <w:sz w:val="22"/>
          <w:szCs w:val="24"/>
        </w:rPr>
      </w:pPr>
      <w:r w:rsidRPr="000752BA">
        <w:rPr>
          <w:sz w:val="22"/>
          <w:szCs w:val="24"/>
        </w:rPr>
        <w:t>Sir Winston Churchill Secondary School, Vancouver, BC</w:t>
      </w:r>
    </w:p>
    <w:p w14:paraId="2C49A92C" w14:textId="77777777" w:rsidR="00CB6853" w:rsidRPr="00EB3EB2" w:rsidRDefault="00485333">
      <w:pPr>
        <w:pStyle w:val="SectionHeading"/>
        <w:rPr>
          <w:sz w:val="24"/>
          <w:szCs w:val="24"/>
          <w:u w:val="single"/>
        </w:rPr>
      </w:pPr>
      <w:r w:rsidRPr="00EB3EB2">
        <w:rPr>
          <w:sz w:val="24"/>
          <w:szCs w:val="24"/>
          <w:u w:val="single"/>
        </w:rPr>
        <w:t>AWARDS</w:t>
      </w:r>
    </w:p>
    <w:p w14:paraId="757D7CBA" w14:textId="4B4A24BD" w:rsidR="00532043" w:rsidRPr="00A175E7" w:rsidRDefault="00532043" w:rsidP="00532043">
      <w:pPr>
        <w:pStyle w:val="NormalBodyText"/>
        <w:rPr>
          <w:b/>
          <w:sz w:val="22"/>
          <w:szCs w:val="24"/>
        </w:rPr>
      </w:pPr>
      <w:r>
        <w:rPr>
          <w:b/>
          <w:sz w:val="22"/>
          <w:szCs w:val="24"/>
        </w:rPr>
        <w:t>Scholarship</w:t>
      </w:r>
      <w:r w:rsidRPr="00A175E7">
        <w:rPr>
          <w:b/>
          <w:sz w:val="22"/>
          <w:szCs w:val="24"/>
        </w:rPr>
        <w:tab/>
      </w:r>
      <w:r>
        <w:rPr>
          <w:b/>
          <w:sz w:val="22"/>
          <w:szCs w:val="24"/>
        </w:rPr>
        <w:t>May 2020 – Aug 2020</w:t>
      </w:r>
      <w:r w:rsidRPr="00A175E7">
        <w:rPr>
          <w:b/>
          <w:sz w:val="22"/>
          <w:szCs w:val="24"/>
        </w:rPr>
        <w:t xml:space="preserve"> </w:t>
      </w:r>
    </w:p>
    <w:p w14:paraId="1E6C09DB" w14:textId="143FAC5A" w:rsidR="00EC2FF0" w:rsidRPr="00EC2FF0" w:rsidRDefault="00EC2FF0" w:rsidP="00EC2FF0">
      <w:pPr>
        <w:pStyle w:val="NormalBodyText"/>
        <w:numPr>
          <w:ilvl w:val="0"/>
          <w:numId w:val="8"/>
        </w:numPr>
        <w:rPr>
          <w:sz w:val="22"/>
          <w:szCs w:val="24"/>
        </w:rPr>
      </w:pPr>
      <w:r w:rsidRPr="00EC2FF0">
        <w:rPr>
          <w:sz w:val="22"/>
          <w:szCs w:val="24"/>
        </w:rPr>
        <w:t>Awarded $</w:t>
      </w:r>
      <w:r w:rsidR="00532043" w:rsidRPr="00EC2FF0">
        <w:rPr>
          <w:sz w:val="22"/>
          <w:szCs w:val="24"/>
        </w:rPr>
        <w:t>7125 CAD</w:t>
      </w:r>
      <w:r w:rsidRPr="00EC2FF0">
        <w:rPr>
          <w:sz w:val="22"/>
          <w:szCs w:val="24"/>
        </w:rPr>
        <w:t xml:space="preserve"> for 16-weeks of full-time research with </w:t>
      </w:r>
      <w:r w:rsidR="00532043" w:rsidRPr="00EC2FF0">
        <w:rPr>
          <w:sz w:val="22"/>
          <w:szCs w:val="24"/>
        </w:rPr>
        <w:t xml:space="preserve">Professor Joelle </w:t>
      </w:r>
      <w:proofErr w:type="spellStart"/>
      <w:r w:rsidR="00532043" w:rsidRPr="00EC2FF0">
        <w:rPr>
          <w:sz w:val="22"/>
          <w:szCs w:val="24"/>
        </w:rPr>
        <w:t>Pineau</w:t>
      </w:r>
      <w:proofErr w:type="spellEnd"/>
      <w:r w:rsidR="00532043" w:rsidRPr="00EC2FF0">
        <w:rPr>
          <w:sz w:val="22"/>
          <w:szCs w:val="24"/>
        </w:rPr>
        <w:t xml:space="preserve"> (McGill, Comp. Sci.)</w:t>
      </w:r>
      <w:r>
        <w:rPr>
          <w:sz w:val="22"/>
          <w:szCs w:val="24"/>
        </w:rPr>
        <w:t xml:space="preserve"> at the Montreal Institute for Learning Algorithms</w:t>
      </w:r>
      <w:r w:rsidR="00532043" w:rsidRPr="00EC2FF0">
        <w:rPr>
          <w:sz w:val="22"/>
          <w:szCs w:val="24"/>
        </w:rPr>
        <w:t xml:space="preserve"> for research in Inverse Reinforcement Learning and Imitation Learning.</w:t>
      </w:r>
      <w:r w:rsidR="000E1ADB" w:rsidRPr="00EC2FF0">
        <w:rPr>
          <w:sz w:val="22"/>
          <w:szCs w:val="24"/>
        </w:rPr>
        <w:t xml:space="preserve"> Supervised by Dr. </w:t>
      </w:r>
      <w:proofErr w:type="spellStart"/>
      <w:r w:rsidR="000E1ADB" w:rsidRPr="00EC2FF0">
        <w:rPr>
          <w:sz w:val="22"/>
          <w:szCs w:val="24"/>
        </w:rPr>
        <w:t>Wonseok</w:t>
      </w:r>
      <w:proofErr w:type="spellEnd"/>
      <w:r w:rsidR="000E1ADB" w:rsidRPr="00EC2FF0">
        <w:rPr>
          <w:sz w:val="22"/>
          <w:szCs w:val="24"/>
        </w:rPr>
        <w:t xml:space="preserve"> Jeon.</w:t>
      </w:r>
    </w:p>
    <w:p w14:paraId="7303E160" w14:textId="77777777" w:rsidR="00532043" w:rsidRDefault="00532043" w:rsidP="00925DF1">
      <w:pPr>
        <w:pStyle w:val="NormalBodyText"/>
        <w:rPr>
          <w:b/>
          <w:sz w:val="22"/>
          <w:szCs w:val="24"/>
        </w:rPr>
      </w:pPr>
      <w:bookmarkStart w:id="0" w:name="_GoBack"/>
      <w:bookmarkEnd w:id="0"/>
    </w:p>
    <w:p w14:paraId="06AE1236" w14:textId="78FFC209" w:rsidR="00925DF1" w:rsidRPr="00A175E7" w:rsidRDefault="00925DF1" w:rsidP="00925DF1">
      <w:pPr>
        <w:pStyle w:val="NormalBodyText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McGill Faculty of Science Undergraduate Research Award (SURA) </w:t>
      </w:r>
      <w:r w:rsidRPr="00925DF1">
        <w:rPr>
          <w:bCs/>
          <w:sz w:val="22"/>
          <w:szCs w:val="24"/>
        </w:rPr>
        <w:t>(Declined)</w:t>
      </w:r>
      <w:r w:rsidRPr="00A175E7">
        <w:rPr>
          <w:b/>
          <w:sz w:val="22"/>
          <w:szCs w:val="24"/>
        </w:rPr>
        <w:tab/>
      </w:r>
      <w:r w:rsidR="001A2838">
        <w:rPr>
          <w:b/>
          <w:sz w:val="22"/>
          <w:szCs w:val="24"/>
        </w:rPr>
        <w:t xml:space="preserve">Mar </w:t>
      </w:r>
      <w:r>
        <w:rPr>
          <w:b/>
          <w:sz w:val="22"/>
          <w:szCs w:val="24"/>
        </w:rPr>
        <w:t>2020</w:t>
      </w:r>
      <w:r w:rsidRPr="00A175E7">
        <w:rPr>
          <w:b/>
          <w:sz w:val="22"/>
          <w:szCs w:val="24"/>
        </w:rPr>
        <w:t xml:space="preserve"> </w:t>
      </w:r>
    </w:p>
    <w:p w14:paraId="277A00DB" w14:textId="1F7A9A34" w:rsidR="00EC2FF0" w:rsidRPr="00EC2FF0" w:rsidRDefault="00EC2FF0" w:rsidP="00EC2FF0">
      <w:pPr>
        <w:pStyle w:val="NormalBodyText"/>
        <w:numPr>
          <w:ilvl w:val="0"/>
          <w:numId w:val="8"/>
        </w:numPr>
        <w:rPr>
          <w:sz w:val="22"/>
          <w:szCs w:val="24"/>
        </w:rPr>
      </w:pPr>
      <w:r>
        <w:rPr>
          <w:sz w:val="22"/>
          <w:szCs w:val="24"/>
        </w:rPr>
        <w:t>Awarded a $</w:t>
      </w:r>
      <w:r w:rsidR="00925DF1">
        <w:rPr>
          <w:sz w:val="22"/>
          <w:szCs w:val="24"/>
        </w:rPr>
        <w:t xml:space="preserve">7000 CAD </w:t>
      </w:r>
      <w:r>
        <w:rPr>
          <w:sz w:val="22"/>
          <w:szCs w:val="24"/>
        </w:rPr>
        <w:t>scholarship for 16 weeks of full-time research and development activity under the supervision of a McGill Faculty of Science professor. Awarded by the Department of Biology. Declined.</w:t>
      </w:r>
    </w:p>
    <w:p w14:paraId="5ACD07B8" w14:textId="77777777" w:rsidR="00925DF1" w:rsidRDefault="00925DF1" w:rsidP="00CB6853">
      <w:pPr>
        <w:pStyle w:val="NormalBodyText"/>
        <w:rPr>
          <w:b/>
          <w:sz w:val="22"/>
          <w:szCs w:val="24"/>
        </w:rPr>
      </w:pPr>
    </w:p>
    <w:p w14:paraId="20EBBCFA" w14:textId="4922E58C" w:rsidR="00CB6853" w:rsidRPr="00A175E7" w:rsidRDefault="00CB6853" w:rsidP="00CB6853">
      <w:pPr>
        <w:pStyle w:val="NormalBodyText"/>
        <w:rPr>
          <w:b/>
          <w:sz w:val="22"/>
          <w:szCs w:val="24"/>
        </w:rPr>
      </w:pPr>
      <w:r w:rsidRPr="00A175E7">
        <w:rPr>
          <w:b/>
          <w:sz w:val="22"/>
          <w:szCs w:val="24"/>
        </w:rPr>
        <w:t xml:space="preserve">Invitation to Golden Key International </w:t>
      </w:r>
      <w:proofErr w:type="spellStart"/>
      <w:r w:rsidRPr="00A175E7">
        <w:rPr>
          <w:b/>
          <w:sz w:val="22"/>
          <w:szCs w:val="24"/>
        </w:rPr>
        <w:t>Honour</w:t>
      </w:r>
      <w:proofErr w:type="spellEnd"/>
      <w:r w:rsidRPr="00A175E7">
        <w:rPr>
          <w:b/>
          <w:sz w:val="22"/>
          <w:szCs w:val="24"/>
        </w:rPr>
        <w:t xml:space="preserve"> Society</w:t>
      </w:r>
      <w:r w:rsidRPr="00A175E7">
        <w:rPr>
          <w:b/>
          <w:sz w:val="22"/>
          <w:szCs w:val="24"/>
        </w:rPr>
        <w:tab/>
      </w:r>
      <w:r w:rsidR="00127CAB" w:rsidRPr="00A175E7">
        <w:rPr>
          <w:b/>
          <w:sz w:val="22"/>
          <w:szCs w:val="24"/>
        </w:rPr>
        <w:t>Jan 2017</w:t>
      </w:r>
      <w:r w:rsidRPr="00A175E7">
        <w:rPr>
          <w:b/>
          <w:sz w:val="22"/>
          <w:szCs w:val="24"/>
        </w:rPr>
        <w:t xml:space="preserve"> </w:t>
      </w:r>
    </w:p>
    <w:p w14:paraId="0EBD7AF2" w14:textId="77777777" w:rsidR="00CB6853" w:rsidRDefault="00CB6853" w:rsidP="00CB6853">
      <w:pPr>
        <w:pStyle w:val="NormalBodyText"/>
        <w:numPr>
          <w:ilvl w:val="0"/>
          <w:numId w:val="8"/>
        </w:numPr>
        <w:rPr>
          <w:sz w:val="22"/>
          <w:szCs w:val="24"/>
        </w:rPr>
      </w:pPr>
      <w:r>
        <w:rPr>
          <w:sz w:val="22"/>
          <w:szCs w:val="24"/>
        </w:rPr>
        <w:t>Top 15% in Program</w:t>
      </w:r>
    </w:p>
    <w:p w14:paraId="16224B44" w14:textId="77777777" w:rsidR="00CB6853" w:rsidRPr="000752BA" w:rsidRDefault="00CB6853" w:rsidP="00CB6853">
      <w:pPr>
        <w:pStyle w:val="NormalBodyText"/>
        <w:rPr>
          <w:sz w:val="22"/>
          <w:szCs w:val="24"/>
        </w:rPr>
      </w:pPr>
    </w:p>
    <w:p w14:paraId="3CAE2FC4" w14:textId="77777777" w:rsidR="008F3F5D" w:rsidRPr="00A175E7" w:rsidRDefault="00A824FA" w:rsidP="00CB6853">
      <w:pPr>
        <w:pStyle w:val="NormalBodyText"/>
        <w:rPr>
          <w:b/>
          <w:sz w:val="22"/>
          <w:szCs w:val="24"/>
        </w:rPr>
      </w:pPr>
      <w:r w:rsidRPr="00A175E7">
        <w:rPr>
          <w:b/>
          <w:sz w:val="22"/>
          <w:szCs w:val="24"/>
        </w:rPr>
        <w:t xml:space="preserve">Dean’s </w:t>
      </w:r>
      <w:proofErr w:type="spellStart"/>
      <w:r w:rsidRPr="00A175E7">
        <w:rPr>
          <w:b/>
          <w:sz w:val="22"/>
          <w:szCs w:val="24"/>
        </w:rPr>
        <w:t>Honour</w:t>
      </w:r>
      <w:proofErr w:type="spellEnd"/>
      <w:r w:rsidRPr="00A175E7">
        <w:rPr>
          <w:b/>
          <w:sz w:val="22"/>
          <w:szCs w:val="24"/>
        </w:rPr>
        <w:t xml:space="preserve"> List</w:t>
      </w:r>
      <w:r w:rsidR="00485333" w:rsidRPr="00A175E7">
        <w:rPr>
          <w:b/>
          <w:sz w:val="22"/>
          <w:szCs w:val="24"/>
        </w:rPr>
        <w:tab/>
      </w:r>
      <w:r w:rsidR="00127CAB" w:rsidRPr="00A175E7">
        <w:rPr>
          <w:b/>
          <w:sz w:val="22"/>
          <w:szCs w:val="24"/>
        </w:rPr>
        <w:t>Jan 2016</w:t>
      </w:r>
      <w:r w:rsidR="00485333" w:rsidRPr="00A175E7">
        <w:rPr>
          <w:b/>
          <w:sz w:val="22"/>
          <w:szCs w:val="24"/>
        </w:rPr>
        <w:t xml:space="preserve"> – </w:t>
      </w:r>
      <w:r w:rsidR="00127CAB" w:rsidRPr="00A175E7">
        <w:rPr>
          <w:b/>
          <w:sz w:val="22"/>
          <w:szCs w:val="24"/>
        </w:rPr>
        <w:t>Jan 2017</w:t>
      </w:r>
    </w:p>
    <w:p w14:paraId="016B57A9" w14:textId="77777777" w:rsidR="003C19D8" w:rsidRDefault="00CB6853" w:rsidP="00CB6853">
      <w:pPr>
        <w:pStyle w:val="NormalBodyText"/>
        <w:numPr>
          <w:ilvl w:val="0"/>
          <w:numId w:val="8"/>
        </w:numPr>
        <w:rPr>
          <w:sz w:val="22"/>
          <w:szCs w:val="24"/>
        </w:rPr>
      </w:pPr>
      <w:r>
        <w:rPr>
          <w:sz w:val="22"/>
          <w:szCs w:val="24"/>
        </w:rPr>
        <w:t>Top 10% in Faculty of Science</w:t>
      </w:r>
    </w:p>
    <w:p w14:paraId="0E0E9FA0" w14:textId="77777777" w:rsidR="00CB6853" w:rsidRPr="000752BA" w:rsidRDefault="00CB6853" w:rsidP="003C19D8">
      <w:pPr>
        <w:pStyle w:val="NormalBodyText"/>
        <w:rPr>
          <w:sz w:val="22"/>
          <w:szCs w:val="24"/>
        </w:rPr>
      </w:pPr>
    </w:p>
    <w:p w14:paraId="620E7D90" w14:textId="77777777" w:rsidR="008F3F5D" w:rsidRPr="00A175E7" w:rsidRDefault="00A824FA" w:rsidP="003C19D8">
      <w:pPr>
        <w:pStyle w:val="NormalBodyText"/>
        <w:spacing w:line="240" w:lineRule="auto"/>
        <w:rPr>
          <w:b/>
          <w:sz w:val="22"/>
          <w:szCs w:val="24"/>
        </w:rPr>
      </w:pPr>
      <w:r w:rsidRPr="00A175E7">
        <w:rPr>
          <w:b/>
          <w:sz w:val="22"/>
          <w:szCs w:val="24"/>
        </w:rPr>
        <w:t>BC Graduation Program Examinations Scholarship</w:t>
      </w:r>
      <w:r w:rsidR="00485333" w:rsidRPr="00A175E7">
        <w:rPr>
          <w:b/>
          <w:sz w:val="22"/>
          <w:szCs w:val="24"/>
        </w:rPr>
        <w:tab/>
      </w:r>
      <w:r w:rsidR="00127CAB" w:rsidRPr="00A175E7">
        <w:rPr>
          <w:b/>
          <w:sz w:val="22"/>
          <w:szCs w:val="24"/>
        </w:rPr>
        <w:t>Jan</w:t>
      </w:r>
      <w:r w:rsidR="008E7237" w:rsidRPr="00A175E7">
        <w:rPr>
          <w:b/>
          <w:sz w:val="22"/>
          <w:szCs w:val="24"/>
        </w:rPr>
        <w:t xml:space="preserve"> 2015</w:t>
      </w:r>
      <w:r w:rsidR="00485333" w:rsidRPr="00A175E7">
        <w:rPr>
          <w:b/>
          <w:sz w:val="22"/>
          <w:szCs w:val="24"/>
        </w:rPr>
        <w:t xml:space="preserve"> – </w:t>
      </w:r>
      <w:r w:rsidR="00127CAB" w:rsidRPr="00A175E7">
        <w:rPr>
          <w:b/>
          <w:sz w:val="22"/>
          <w:szCs w:val="24"/>
        </w:rPr>
        <w:t>Jan</w:t>
      </w:r>
      <w:r w:rsidR="008E7237" w:rsidRPr="00A175E7">
        <w:rPr>
          <w:b/>
          <w:sz w:val="22"/>
          <w:szCs w:val="24"/>
        </w:rPr>
        <w:t xml:space="preserve"> 2016</w:t>
      </w:r>
    </w:p>
    <w:p w14:paraId="60F3EABE" w14:textId="77777777" w:rsidR="003C19D8" w:rsidRPr="000752BA" w:rsidRDefault="003C19D8" w:rsidP="003C19D8">
      <w:pPr>
        <w:pStyle w:val="SectionHeading"/>
        <w:numPr>
          <w:ilvl w:val="0"/>
          <w:numId w:val="5"/>
        </w:numPr>
        <w:spacing w:before="0" w:after="0" w:line="240" w:lineRule="auto"/>
        <w:rPr>
          <w:sz w:val="22"/>
          <w:szCs w:val="24"/>
        </w:rPr>
      </w:pPr>
      <w:r w:rsidRPr="000752BA">
        <w:rPr>
          <w:sz w:val="22"/>
          <w:szCs w:val="24"/>
        </w:rPr>
        <w:t>1250 $CAD</w:t>
      </w:r>
    </w:p>
    <w:p w14:paraId="08817310" w14:textId="77777777" w:rsidR="003C19D8" w:rsidRPr="000752BA" w:rsidRDefault="003C19D8" w:rsidP="003C19D8">
      <w:pPr>
        <w:pStyle w:val="SectionHeading"/>
        <w:spacing w:before="0" w:after="0" w:line="240" w:lineRule="auto"/>
        <w:rPr>
          <w:sz w:val="22"/>
          <w:szCs w:val="24"/>
        </w:rPr>
      </w:pPr>
    </w:p>
    <w:p w14:paraId="6927DFD6" w14:textId="77777777" w:rsidR="003C19D8" w:rsidRPr="00A175E7" w:rsidRDefault="003C19D8" w:rsidP="003C19D8">
      <w:pPr>
        <w:pStyle w:val="SpaceAfter1NoRightIndent"/>
        <w:spacing w:after="0"/>
        <w:ind w:left="289"/>
        <w:rPr>
          <w:b/>
          <w:sz w:val="22"/>
          <w:szCs w:val="24"/>
        </w:rPr>
      </w:pPr>
      <w:r w:rsidRPr="00A175E7">
        <w:rPr>
          <w:b/>
          <w:sz w:val="22"/>
          <w:szCs w:val="24"/>
        </w:rPr>
        <w:t xml:space="preserve">High School </w:t>
      </w:r>
      <w:proofErr w:type="spellStart"/>
      <w:r w:rsidRPr="00A175E7">
        <w:rPr>
          <w:b/>
          <w:sz w:val="22"/>
          <w:szCs w:val="24"/>
        </w:rPr>
        <w:t>Honour</w:t>
      </w:r>
      <w:proofErr w:type="spellEnd"/>
      <w:r w:rsidRPr="00A175E7">
        <w:rPr>
          <w:b/>
          <w:sz w:val="22"/>
          <w:szCs w:val="24"/>
        </w:rPr>
        <w:t xml:space="preserve"> Roll and Principal’s List</w:t>
      </w:r>
      <w:r w:rsidRPr="00A175E7">
        <w:rPr>
          <w:b/>
          <w:sz w:val="22"/>
          <w:szCs w:val="24"/>
        </w:rPr>
        <w:tab/>
      </w:r>
      <w:r w:rsidR="00127CAB" w:rsidRPr="00A175E7">
        <w:rPr>
          <w:b/>
          <w:sz w:val="22"/>
          <w:szCs w:val="24"/>
        </w:rPr>
        <w:t>Jan</w:t>
      </w:r>
      <w:r w:rsidR="008E7237" w:rsidRPr="00A175E7">
        <w:rPr>
          <w:b/>
          <w:sz w:val="22"/>
          <w:szCs w:val="24"/>
        </w:rPr>
        <w:t xml:space="preserve"> 2011</w:t>
      </w:r>
      <w:r w:rsidRPr="00A175E7">
        <w:rPr>
          <w:b/>
          <w:sz w:val="22"/>
          <w:szCs w:val="24"/>
        </w:rPr>
        <w:t xml:space="preserve"> – </w:t>
      </w:r>
      <w:r w:rsidR="00127CAB" w:rsidRPr="00A175E7">
        <w:rPr>
          <w:b/>
          <w:sz w:val="22"/>
          <w:szCs w:val="24"/>
        </w:rPr>
        <w:t>Jan</w:t>
      </w:r>
      <w:r w:rsidR="008E7237" w:rsidRPr="00A175E7">
        <w:rPr>
          <w:b/>
          <w:sz w:val="22"/>
          <w:szCs w:val="24"/>
        </w:rPr>
        <w:t xml:space="preserve"> 2016</w:t>
      </w:r>
    </w:p>
    <w:p w14:paraId="39C30955" w14:textId="77777777" w:rsidR="003C19D8" w:rsidRPr="000752BA" w:rsidRDefault="003C19D8" w:rsidP="003C19D8">
      <w:pPr>
        <w:pStyle w:val="SpaceAfter1NoRightIndent"/>
        <w:spacing w:after="0"/>
        <w:ind w:left="289"/>
        <w:rPr>
          <w:sz w:val="22"/>
          <w:szCs w:val="24"/>
        </w:rPr>
      </w:pPr>
    </w:p>
    <w:p w14:paraId="0A49CDA3" w14:textId="77777777" w:rsidR="003C19D8" w:rsidRPr="00A175E7" w:rsidRDefault="003C19D8" w:rsidP="003C19D8">
      <w:pPr>
        <w:pStyle w:val="SpaceAfter1NoRightIndent"/>
        <w:spacing w:after="0"/>
        <w:ind w:left="289"/>
        <w:rPr>
          <w:b/>
          <w:sz w:val="22"/>
          <w:szCs w:val="24"/>
        </w:rPr>
      </w:pPr>
      <w:r w:rsidRPr="00A175E7">
        <w:rPr>
          <w:b/>
          <w:sz w:val="22"/>
          <w:szCs w:val="24"/>
        </w:rPr>
        <w:t>Fermat Math Contest Distinction</w:t>
      </w:r>
      <w:r w:rsidRPr="00A175E7">
        <w:rPr>
          <w:b/>
          <w:sz w:val="22"/>
          <w:szCs w:val="24"/>
        </w:rPr>
        <w:tab/>
      </w:r>
      <w:r w:rsidR="00127CAB" w:rsidRPr="00A175E7">
        <w:rPr>
          <w:b/>
          <w:sz w:val="22"/>
          <w:szCs w:val="24"/>
        </w:rPr>
        <w:t>Jan</w:t>
      </w:r>
      <w:r w:rsidR="008E7237" w:rsidRPr="00A175E7">
        <w:rPr>
          <w:b/>
          <w:sz w:val="22"/>
          <w:szCs w:val="24"/>
        </w:rPr>
        <w:t xml:space="preserve"> 2015</w:t>
      </w:r>
      <w:r w:rsidRPr="00A175E7">
        <w:rPr>
          <w:b/>
          <w:sz w:val="22"/>
          <w:szCs w:val="24"/>
        </w:rPr>
        <w:t xml:space="preserve"> </w:t>
      </w:r>
    </w:p>
    <w:p w14:paraId="4C628BD4" w14:textId="77777777" w:rsidR="003C19D8" w:rsidRPr="000752BA" w:rsidRDefault="003C19D8" w:rsidP="003C19D8">
      <w:pPr>
        <w:pStyle w:val="SpaceAfter1NoRightIndent"/>
        <w:numPr>
          <w:ilvl w:val="0"/>
          <w:numId w:val="5"/>
        </w:numPr>
        <w:spacing w:after="0"/>
        <w:rPr>
          <w:sz w:val="22"/>
          <w:szCs w:val="24"/>
        </w:rPr>
      </w:pPr>
      <w:r w:rsidRPr="000752BA">
        <w:rPr>
          <w:sz w:val="22"/>
          <w:szCs w:val="24"/>
        </w:rPr>
        <w:t>Top 25% in Canada</w:t>
      </w:r>
    </w:p>
    <w:p w14:paraId="7B9B24E5" w14:textId="77777777" w:rsidR="003C19D8" w:rsidRPr="000752BA" w:rsidRDefault="003C19D8" w:rsidP="003C19D8">
      <w:pPr>
        <w:pStyle w:val="SpaceAfter1NoRightIndent"/>
        <w:spacing w:after="0"/>
        <w:rPr>
          <w:sz w:val="22"/>
          <w:szCs w:val="24"/>
        </w:rPr>
      </w:pPr>
    </w:p>
    <w:p w14:paraId="09E36014" w14:textId="77777777" w:rsidR="00637E6C" w:rsidRPr="00A175E7" w:rsidRDefault="00637E6C" w:rsidP="00637E6C">
      <w:pPr>
        <w:pStyle w:val="NormalBodyText"/>
        <w:rPr>
          <w:b/>
          <w:sz w:val="22"/>
          <w:szCs w:val="24"/>
        </w:rPr>
      </w:pPr>
      <w:r w:rsidRPr="00A175E7">
        <w:rPr>
          <w:b/>
          <w:sz w:val="22"/>
          <w:szCs w:val="24"/>
        </w:rPr>
        <w:t>Vancouver Math Olympiad (VMO) Distinction</w:t>
      </w:r>
      <w:r w:rsidRPr="00A175E7">
        <w:rPr>
          <w:b/>
          <w:sz w:val="22"/>
          <w:szCs w:val="24"/>
        </w:rPr>
        <w:tab/>
      </w:r>
      <w:r w:rsidR="00127CAB" w:rsidRPr="00A175E7">
        <w:rPr>
          <w:b/>
          <w:sz w:val="22"/>
          <w:szCs w:val="24"/>
        </w:rPr>
        <w:t>Jan</w:t>
      </w:r>
      <w:r w:rsidR="008E7237" w:rsidRPr="00A175E7">
        <w:rPr>
          <w:b/>
          <w:sz w:val="22"/>
          <w:szCs w:val="24"/>
        </w:rPr>
        <w:t xml:space="preserve"> 2015</w:t>
      </w:r>
      <w:r w:rsidRPr="00A175E7">
        <w:rPr>
          <w:b/>
          <w:sz w:val="22"/>
          <w:szCs w:val="24"/>
        </w:rPr>
        <w:t xml:space="preserve"> </w:t>
      </w:r>
    </w:p>
    <w:p w14:paraId="72E98E8B" w14:textId="77777777" w:rsidR="00637E6C" w:rsidRPr="000752BA" w:rsidRDefault="00637E6C" w:rsidP="00637E6C">
      <w:pPr>
        <w:pStyle w:val="NormalBodyText"/>
        <w:numPr>
          <w:ilvl w:val="0"/>
          <w:numId w:val="5"/>
        </w:numPr>
        <w:rPr>
          <w:sz w:val="22"/>
          <w:szCs w:val="24"/>
        </w:rPr>
      </w:pPr>
      <w:r w:rsidRPr="000752BA">
        <w:rPr>
          <w:sz w:val="22"/>
          <w:szCs w:val="24"/>
        </w:rPr>
        <w:t>Top 6 Overall in Team Competition</w:t>
      </w:r>
    </w:p>
    <w:p w14:paraId="050E5BF1" w14:textId="77777777" w:rsidR="00637E6C" w:rsidRPr="000752BA" w:rsidRDefault="00637E6C" w:rsidP="003C19D8">
      <w:pPr>
        <w:pStyle w:val="SpaceAfter1NoRightIndent"/>
        <w:spacing w:after="0"/>
        <w:rPr>
          <w:sz w:val="22"/>
          <w:szCs w:val="24"/>
        </w:rPr>
      </w:pPr>
    </w:p>
    <w:p w14:paraId="12E9E054" w14:textId="77777777" w:rsidR="00FF4146" w:rsidRPr="00A175E7" w:rsidRDefault="00FF4146" w:rsidP="00FF4146">
      <w:pPr>
        <w:pStyle w:val="NormalBodyText"/>
        <w:rPr>
          <w:b/>
          <w:sz w:val="22"/>
          <w:szCs w:val="24"/>
        </w:rPr>
      </w:pPr>
      <w:r w:rsidRPr="00A175E7">
        <w:rPr>
          <w:b/>
          <w:sz w:val="22"/>
          <w:szCs w:val="24"/>
        </w:rPr>
        <w:t xml:space="preserve">Certificate of Achievement in BC Research in Science Exhibition </w:t>
      </w:r>
    </w:p>
    <w:p w14:paraId="314FBDB3" w14:textId="77777777" w:rsidR="00FF4146" w:rsidRPr="00A175E7" w:rsidRDefault="00FF4146" w:rsidP="00FF4146">
      <w:pPr>
        <w:pStyle w:val="NormalBodyText"/>
        <w:rPr>
          <w:b/>
          <w:sz w:val="22"/>
          <w:szCs w:val="24"/>
        </w:rPr>
      </w:pPr>
      <w:r w:rsidRPr="00A175E7">
        <w:rPr>
          <w:b/>
          <w:sz w:val="22"/>
          <w:szCs w:val="24"/>
        </w:rPr>
        <w:t>(RISE) Conference</w:t>
      </w:r>
      <w:r w:rsidRPr="00A175E7">
        <w:rPr>
          <w:b/>
          <w:sz w:val="22"/>
          <w:szCs w:val="24"/>
        </w:rPr>
        <w:tab/>
      </w:r>
      <w:r w:rsidR="00127CAB" w:rsidRPr="00A175E7">
        <w:rPr>
          <w:b/>
          <w:sz w:val="22"/>
          <w:szCs w:val="24"/>
        </w:rPr>
        <w:t>Jan</w:t>
      </w:r>
      <w:r w:rsidR="008E7237" w:rsidRPr="00A175E7">
        <w:rPr>
          <w:b/>
          <w:sz w:val="22"/>
          <w:szCs w:val="24"/>
        </w:rPr>
        <w:t xml:space="preserve"> 2015</w:t>
      </w:r>
      <w:r w:rsidRPr="00A175E7">
        <w:rPr>
          <w:b/>
          <w:sz w:val="22"/>
          <w:szCs w:val="24"/>
        </w:rPr>
        <w:t xml:space="preserve"> </w:t>
      </w:r>
    </w:p>
    <w:p w14:paraId="5B2D44EE" w14:textId="77777777" w:rsidR="00FF4146" w:rsidRPr="000752BA" w:rsidRDefault="00FF4146" w:rsidP="003C19D8">
      <w:pPr>
        <w:pStyle w:val="SpaceAfter1NoRightIndent"/>
        <w:spacing w:after="0"/>
        <w:rPr>
          <w:sz w:val="22"/>
          <w:szCs w:val="24"/>
        </w:rPr>
      </w:pPr>
    </w:p>
    <w:p w14:paraId="72BA548C" w14:textId="77777777" w:rsidR="003C19D8" w:rsidRPr="00A175E7" w:rsidRDefault="003C19D8" w:rsidP="003C19D8">
      <w:pPr>
        <w:pStyle w:val="SpaceAfter1NoRightIndent"/>
        <w:spacing w:after="0"/>
        <w:rPr>
          <w:b/>
          <w:sz w:val="22"/>
          <w:szCs w:val="24"/>
        </w:rPr>
      </w:pPr>
      <w:r w:rsidRPr="00A175E7">
        <w:rPr>
          <w:b/>
          <w:sz w:val="22"/>
          <w:szCs w:val="24"/>
        </w:rPr>
        <w:t>Pascal Math Contest Distinction</w:t>
      </w:r>
      <w:r w:rsidRPr="00A175E7">
        <w:rPr>
          <w:b/>
          <w:sz w:val="22"/>
          <w:szCs w:val="24"/>
        </w:rPr>
        <w:tab/>
      </w:r>
      <w:r w:rsidR="008E7237" w:rsidRPr="00A175E7">
        <w:rPr>
          <w:b/>
          <w:sz w:val="22"/>
          <w:szCs w:val="24"/>
        </w:rPr>
        <w:t>Jan</w:t>
      </w:r>
      <w:r w:rsidR="00127CAB" w:rsidRPr="00A175E7">
        <w:rPr>
          <w:b/>
          <w:sz w:val="22"/>
          <w:szCs w:val="24"/>
        </w:rPr>
        <w:t xml:space="preserve"> </w:t>
      </w:r>
      <w:r w:rsidR="008E7237" w:rsidRPr="00A175E7">
        <w:rPr>
          <w:b/>
          <w:sz w:val="22"/>
          <w:szCs w:val="24"/>
        </w:rPr>
        <w:t>2013</w:t>
      </w:r>
      <w:r w:rsidRPr="00A175E7">
        <w:rPr>
          <w:b/>
          <w:sz w:val="22"/>
          <w:szCs w:val="24"/>
        </w:rPr>
        <w:t xml:space="preserve"> </w:t>
      </w:r>
    </w:p>
    <w:p w14:paraId="714A62E3" w14:textId="77777777" w:rsidR="007E06A7" w:rsidRPr="000752BA" w:rsidRDefault="001A5325" w:rsidP="007E06A7">
      <w:pPr>
        <w:pStyle w:val="SpaceAfter1NoRightIndent"/>
        <w:numPr>
          <w:ilvl w:val="0"/>
          <w:numId w:val="5"/>
        </w:numPr>
        <w:spacing w:after="0"/>
        <w:rPr>
          <w:sz w:val="22"/>
          <w:szCs w:val="24"/>
        </w:rPr>
      </w:pPr>
      <w:r w:rsidRPr="000752BA">
        <w:rPr>
          <w:sz w:val="22"/>
          <w:szCs w:val="24"/>
        </w:rPr>
        <w:lastRenderedPageBreak/>
        <w:t xml:space="preserve">Top </w:t>
      </w:r>
      <w:r w:rsidR="00634150">
        <w:rPr>
          <w:sz w:val="22"/>
          <w:szCs w:val="24"/>
        </w:rPr>
        <w:t>0.3%</w:t>
      </w:r>
      <w:r w:rsidRPr="000752BA">
        <w:rPr>
          <w:sz w:val="22"/>
          <w:szCs w:val="24"/>
        </w:rPr>
        <w:t xml:space="preserve"> in Canada</w:t>
      </w:r>
      <w:r w:rsidR="00F54CF0">
        <w:rPr>
          <w:sz w:val="22"/>
          <w:szCs w:val="24"/>
        </w:rPr>
        <w:t xml:space="preserve"> (Rank 79</w:t>
      </w:r>
      <w:r w:rsidR="00F54CF0" w:rsidRPr="00F54CF0">
        <w:rPr>
          <w:sz w:val="22"/>
          <w:szCs w:val="24"/>
          <w:vertAlign w:val="superscript"/>
        </w:rPr>
        <w:t>th</w:t>
      </w:r>
      <w:r w:rsidR="00F54CF0">
        <w:rPr>
          <w:sz w:val="22"/>
          <w:szCs w:val="24"/>
        </w:rPr>
        <w:t>/26657)</w:t>
      </w:r>
    </w:p>
    <w:p w14:paraId="4DC08B2F" w14:textId="63D8DCD4" w:rsidR="000F24CD" w:rsidRDefault="000F24CD" w:rsidP="007E06A7">
      <w:pPr>
        <w:pStyle w:val="SectionHead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Research experience</w:t>
      </w:r>
    </w:p>
    <w:p w14:paraId="76138921" w14:textId="2E8261D0" w:rsidR="004E5651" w:rsidRPr="00A175E7" w:rsidRDefault="004E5651" w:rsidP="004E5651">
      <w:pPr>
        <w:pStyle w:val="SpaceAfter1NoRightIndent"/>
        <w:spacing w:after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Research </w:t>
      </w:r>
      <w:r w:rsidR="003F3EF7">
        <w:rPr>
          <w:b/>
          <w:sz w:val="22"/>
          <w:szCs w:val="24"/>
        </w:rPr>
        <w:t>Intern</w:t>
      </w:r>
      <w:r w:rsidR="00F436CE">
        <w:rPr>
          <w:b/>
          <w:sz w:val="22"/>
          <w:szCs w:val="24"/>
        </w:rPr>
        <w:t xml:space="preserve"> at Mila</w:t>
      </w:r>
      <w:r w:rsidRPr="00A175E7">
        <w:rPr>
          <w:b/>
          <w:sz w:val="22"/>
          <w:szCs w:val="24"/>
        </w:rPr>
        <w:tab/>
      </w:r>
      <w:r w:rsidR="000E78A4">
        <w:rPr>
          <w:b/>
          <w:sz w:val="22"/>
          <w:szCs w:val="24"/>
        </w:rPr>
        <w:t>Feb</w:t>
      </w:r>
      <w:r w:rsidRPr="00A175E7">
        <w:rPr>
          <w:b/>
          <w:sz w:val="22"/>
          <w:szCs w:val="24"/>
        </w:rPr>
        <w:t xml:space="preserve"> 20</w:t>
      </w:r>
      <w:r>
        <w:rPr>
          <w:b/>
          <w:sz w:val="22"/>
          <w:szCs w:val="24"/>
        </w:rPr>
        <w:t>20 - Present</w:t>
      </w:r>
    </w:p>
    <w:p w14:paraId="6680A74E" w14:textId="2101203B" w:rsidR="004E5651" w:rsidRPr="00274766" w:rsidRDefault="004E5651" w:rsidP="004E5651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Dr. Joelle </w:t>
      </w:r>
      <w:proofErr w:type="spellStart"/>
      <w:r>
        <w:rPr>
          <w:rFonts w:cstheme="minorHAnsi"/>
          <w:sz w:val="22"/>
        </w:rPr>
        <w:t>Pineau</w:t>
      </w:r>
      <w:proofErr w:type="spellEnd"/>
      <w:r>
        <w:rPr>
          <w:rFonts w:cstheme="minorHAnsi"/>
          <w:sz w:val="22"/>
        </w:rPr>
        <w:t>, Department of Computer Science, McGill University Faculty of Science, Montreal, QC</w:t>
      </w:r>
    </w:p>
    <w:p w14:paraId="2865BE66" w14:textId="40A1BC3D" w:rsidR="004E5651" w:rsidRDefault="004E5651" w:rsidP="004E5651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Work</w:t>
      </w:r>
      <w:r w:rsidR="00CE31C2">
        <w:rPr>
          <w:rFonts w:cstheme="minorHAnsi"/>
          <w:sz w:val="22"/>
        </w:rPr>
        <w:t>ing</w:t>
      </w:r>
      <w:r>
        <w:rPr>
          <w:rFonts w:cstheme="minorHAnsi"/>
          <w:sz w:val="22"/>
        </w:rPr>
        <w:t xml:space="preserve"> with Postdoc Researcher </w:t>
      </w:r>
      <w:r w:rsidR="0034772F">
        <w:rPr>
          <w:rFonts w:cstheme="minorHAnsi"/>
          <w:sz w:val="22"/>
        </w:rPr>
        <w:t xml:space="preserve">Dr. </w:t>
      </w:r>
      <w:proofErr w:type="spellStart"/>
      <w:r>
        <w:rPr>
          <w:rFonts w:cstheme="minorHAnsi"/>
          <w:sz w:val="22"/>
        </w:rPr>
        <w:t>Wonseok</w:t>
      </w:r>
      <w:proofErr w:type="spellEnd"/>
      <w:r>
        <w:rPr>
          <w:rFonts w:cstheme="minorHAnsi"/>
          <w:sz w:val="22"/>
        </w:rPr>
        <w:t xml:space="preserve"> Jeon on single agent Inverse Reinforcement Learning (inverse optimal control) and imitation learning applied to medical datasets.</w:t>
      </w:r>
    </w:p>
    <w:p w14:paraId="1EC491A1" w14:textId="77777777" w:rsidR="004E5651" w:rsidRDefault="004E5651" w:rsidP="00F12CD4">
      <w:pPr>
        <w:pStyle w:val="SpaceAfter1NoRightIndent"/>
        <w:spacing w:after="0"/>
        <w:rPr>
          <w:b/>
          <w:sz w:val="22"/>
          <w:szCs w:val="24"/>
        </w:rPr>
      </w:pPr>
    </w:p>
    <w:p w14:paraId="2FFC405E" w14:textId="53079629" w:rsidR="00F12CD4" w:rsidRPr="00A175E7" w:rsidRDefault="00F12CD4" w:rsidP="00F12CD4">
      <w:pPr>
        <w:pStyle w:val="SpaceAfter1NoRightIndent"/>
        <w:spacing w:after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Research </w:t>
      </w:r>
      <w:r w:rsidR="003F3EF7">
        <w:rPr>
          <w:b/>
          <w:sz w:val="22"/>
          <w:szCs w:val="24"/>
        </w:rPr>
        <w:t>Intern</w:t>
      </w:r>
      <w:r w:rsidRPr="00A175E7">
        <w:rPr>
          <w:b/>
          <w:sz w:val="22"/>
          <w:szCs w:val="24"/>
        </w:rPr>
        <w:tab/>
        <w:t>Jan 20</w:t>
      </w:r>
      <w:r>
        <w:rPr>
          <w:b/>
          <w:sz w:val="22"/>
          <w:szCs w:val="24"/>
        </w:rPr>
        <w:t>20</w:t>
      </w:r>
      <w:r w:rsidR="00A92E40">
        <w:rPr>
          <w:b/>
          <w:sz w:val="22"/>
          <w:szCs w:val="24"/>
        </w:rPr>
        <w:t xml:space="preserve"> </w:t>
      </w:r>
      <w:r w:rsidR="00031040">
        <w:rPr>
          <w:b/>
          <w:sz w:val="22"/>
          <w:szCs w:val="24"/>
        </w:rPr>
        <w:t>–</w:t>
      </w:r>
      <w:r w:rsidR="00A92E40">
        <w:rPr>
          <w:b/>
          <w:sz w:val="22"/>
          <w:szCs w:val="24"/>
        </w:rPr>
        <w:t xml:space="preserve"> </w:t>
      </w:r>
      <w:r w:rsidR="00031040">
        <w:rPr>
          <w:b/>
          <w:sz w:val="22"/>
          <w:szCs w:val="24"/>
        </w:rPr>
        <w:t>April 2020</w:t>
      </w:r>
    </w:p>
    <w:p w14:paraId="676B9DB3" w14:textId="4901F2B3" w:rsidR="00F12CD4" w:rsidRPr="00274766" w:rsidRDefault="00F12CD4" w:rsidP="00F12CD4">
      <w:pPr>
        <w:rPr>
          <w:rFonts w:cstheme="minorHAnsi"/>
          <w:sz w:val="22"/>
        </w:rPr>
      </w:pPr>
      <w:r>
        <w:rPr>
          <w:rFonts w:cstheme="minorHAnsi"/>
          <w:sz w:val="22"/>
        </w:rPr>
        <w:t>Dr. Simon Gravel, Department of Human Genetics, McGill University Faculty of Science, Montreal, QC</w:t>
      </w:r>
    </w:p>
    <w:p w14:paraId="340A0ED5" w14:textId="01570CFA" w:rsidR="00F12CD4" w:rsidRDefault="00F12CD4" w:rsidP="00F12CD4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Combined high</w:t>
      </w:r>
      <w:r w:rsidR="007A6384">
        <w:rPr>
          <w:rFonts w:cstheme="minorHAnsi"/>
          <w:sz w:val="22"/>
        </w:rPr>
        <w:t xml:space="preserve"> replicate genetic simulation with performant composite likelihood inference on admixture tract distributions.</w:t>
      </w:r>
    </w:p>
    <w:p w14:paraId="25FCF13C" w14:textId="17BF45F5" w:rsidR="009412A8" w:rsidRDefault="007A6384" w:rsidP="009412A8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Performed modelling with </w:t>
      </w:r>
      <w:r>
        <w:rPr>
          <w:rFonts w:cstheme="minorHAnsi"/>
          <w:i/>
          <w:iCs/>
          <w:sz w:val="22"/>
        </w:rPr>
        <w:t>tracts</w:t>
      </w:r>
      <w:r>
        <w:rPr>
          <w:rFonts w:cstheme="minorHAnsi"/>
          <w:sz w:val="22"/>
        </w:rPr>
        <w:t xml:space="preserve"> software and coalescent simulations with </w:t>
      </w:r>
      <w:proofErr w:type="spellStart"/>
      <w:r>
        <w:rPr>
          <w:rFonts w:cstheme="minorHAnsi"/>
          <w:i/>
          <w:iCs/>
          <w:sz w:val="22"/>
        </w:rPr>
        <w:t>msprime</w:t>
      </w:r>
      <w:proofErr w:type="spellEnd"/>
      <w:r>
        <w:rPr>
          <w:rFonts w:cstheme="minorHAnsi"/>
          <w:sz w:val="22"/>
        </w:rPr>
        <w:t xml:space="preserve"> to infer the history of admixed populations</w:t>
      </w:r>
    </w:p>
    <w:p w14:paraId="1FEB7AA8" w14:textId="4A7162FC" w:rsidR="0034772F" w:rsidRPr="009412A8" w:rsidRDefault="0034772F" w:rsidP="009412A8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Supervised by Dr. Ivan </w:t>
      </w:r>
      <w:proofErr w:type="spellStart"/>
      <w:r>
        <w:rPr>
          <w:rFonts w:cstheme="minorHAnsi"/>
          <w:sz w:val="22"/>
        </w:rPr>
        <w:t>Kyrukov</w:t>
      </w:r>
      <w:proofErr w:type="spellEnd"/>
      <w:r>
        <w:rPr>
          <w:rFonts w:cstheme="minorHAnsi"/>
          <w:sz w:val="22"/>
        </w:rPr>
        <w:t xml:space="preserve"> and </w:t>
      </w:r>
      <w:r w:rsidR="000E1ADB">
        <w:rPr>
          <w:rFonts w:cstheme="minorHAnsi"/>
          <w:sz w:val="22"/>
        </w:rPr>
        <w:t xml:space="preserve">Professor </w:t>
      </w:r>
      <w:r>
        <w:rPr>
          <w:rFonts w:cstheme="minorHAnsi"/>
          <w:sz w:val="22"/>
        </w:rPr>
        <w:t>Simon Gravel</w:t>
      </w:r>
    </w:p>
    <w:p w14:paraId="0C4026E2" w14:textId="77777777" w:rsidR="00A92E40" w:rsidRPr="00F12CD4" w:rsidRDefault="00A92E40" w:rsidP="00A92E40">
      <w:pPr>
        <w:pStyle w:val="ListParagraph"/>
        <w:ind w:left="1080"/>
        <w:rPr>
          <w:rFonts w:cstheme="minorHAnsi"/>
          <w:sz w:val="22"/>
        </w:rPr>
      </w:pPr>
    </w:p>
    <w:p w14:paraId="76324EB9" w14:textId="2EA50ECC" w:rsidR="00ED62DB" w:rsidRPr="00A175E7" w:rsidRDefault="003F3EF7" w:rsidP="00ED62DB">
      <w:pPr>
        <w:pStyle w:val="SpaceAfter1NoRightIndent"/>
        <w:spacing w:after="0"/>
        <w:rPr>
          <w:b/>
          <w:sz w:val="22"/>
          <w:szCs w:val="24"/>
        </w:rPr>
      </w:pPr>
      <w:r>
        <w:rPr>
          <w:b/>
          <w:sz w:val="22"/>
          <w:szCs w:val="24"/>
        </w:rPr>
        <w:t>Volunteer</w:t>
      </w:r>
      <w:r w:rsidR="00ED62DB" w:rsidRPr="00A175E7">
        <w:rPr>
          <w:b/>
          <w:sz w:val="22"/>
          <w:szCs w:val="24"/>
        </w:rPr>
        <w:tab/>
      </w:r>
      <w:r w:rsidR="00ED62DB">
        <w:rPr>
          <w:b/>
          <w:sz w:val="22"/>
          <w:szCs w:val="24"/>
        </w:rPr>
        <w:t>Aug</w:t>
      </w:r>
      <w:r w:rsidR="00ED62DB" w:rsidRPr="00A175E7">
        <w:rPr>
          <w:b/>
          <w:sz w:val="22"/>
          <w:szCs w:val="24"/>
        </w:rPr>
        <w:t xml:space="preserve"> </w:t>
      </w:r>
      <w:r w:rsidR="00ED62DB">
        <w:rPr>
          <w:b/>
          <w:sz w:val="22"/>
          <w:szCs w:val="24"/>
        </w:rPr>
        <w:t>2019 – Oct 2019</w:t>
      </w:r>
    </w:p>
    <w:p w14:paraId="0302FDA8" w14:textId="440F05C1" w:rsidR="00ED62DB" w:rsidRPr="00274766" w:rsidRDefault="00ED62DB" w:rsidP="00ED62DB">
      <w:pPr>
        <w:rPr>
          <w:rFonts w:cstheme="minorHAnsi"/>
          <w:sz w:val="22"/>
        </w:rPr>
      </w:pPr>
      <w:r>
        <w:rPr>
          <w:rFonts w:cstheme="minorHAnsi"/>
          <w:sz w:val="22"/>
        </w:rPr>
        <w:t>Dr. Yue Li, Department of Computer Science, McGill University Faculty of Science, Montreal, QC</w:t>
      </w:r>
    </w:p>
    <w:p w14:paraId="569738D9" w14:textId="327B15DE" w:rsidR="003F3EF7" w:rsidRDefault="003F3EF7" w:rsidP="00ED62DB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Assigned to a project on developing a polygenic risk score model to better understand the role of genetics in complex diseases.</w:t>
      </w:r>
    </w:p>
    <w:p w14:paraId="7AA79659" w14:textId="7E289F36" w:rsidR="003F3EF7" w:rsidRDefault="003F3EF7" w:rsidP="00ED62DB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Participated in lab meetings.</w:t>
      </w:r>
    </w:p>
    <w:p w14:paraId="504B5CC2" w14:textId="77777777" w:rsidR="00ED62DB" w:rsidRDefault="00ED62DB" w:rsidP="000F24CD">
      <w:pPr>
        <w:pStyle w:val="JobTitle"/>
        <w:rPr>
          <w:sz w:val="22"/>
          <w:szCs w:val="24"/>
        </w:rPr>
      </w:pPr>
    </w:p>
    <w:p w14:paraId="6EA8797D" w14:textId="5E485940" w:rsidR="000F24CD" w:rsidRPr="000752BA" w:rsidRDefault="003F3EF7" w:rsidP="000F24CD">
      <w:pPr>
        <w:pStyle w:val="JobTitle"/>
        <w:rPr>
          <w:sz w:val="22"/>
          <w:szCs w:val="24"/>
        </w:rPr>
      </w:pPr>
      <w:r>
        <w:rPr>
          <w:sz w:val="22"/>
          <w:szCs w:val="24"/>
        </w:rPr>
        <w:t>Research Intern</w:t>
      </w:r>
      <w:r w:rsidR="000F24CD"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385604403"/>
          <w:placeholder>
            <w:docPart w:val="0945A4DF66784F5CB3171C2E77578E2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5D32C4">
            <w:rPr>
              <w:sz w:val="22"/>
              <w:szCs w:val="24"/>
            </w:rPr>
            <w:t>May 2019 - Jun</w:t>
          </w:r>
          <w:r w:rsidR="000F24CD">
            <w:rPr>
              <w:sz w:val="22"/>
              <w:szCs w:val="24"/>
            </w:rPr>
            <w:t xml:space="preserve"> 2019</w:t>
          </w:r>
        </w:sdtContent>
      </w:sdt>
    </w:p>
    <w:p w14:paraId="5049B46F" w14:textId="77777777" w:rsidR="000F24CD" w:rsidRPr="00274766" w:rsidRDefault="000F24CD" w:rsidP="000F24CD">
      <w:pPr>
        <w:rPr>
          <w:rFonts w:cstheme="minorHAnsi"/>
          <w:sz w:val="22"/>
        </w:rPr>
      </w:pPr>
      <w:r>
        <w:rPr>
          <w:rFonts w:cstheme="minorHAnsi"/>
          <w:sz w:val="22"/>
        </w:rPr>
        <w:t>Dr. Ying-Ting Lin, Department of Biotechnology, Kaohsiung Medical University, College of Life Science, Kaohsiung, Taiwan</w:t>
      </w:r>
    </w:p>
    <w:p w14:paraId="369BE243" w14:textId="77777777" w:rsidR="000F24CD" w:rsidRDefault="000F24CD" w:rsidP="000F24CD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Investigated ligand-receptor binding relationships through molecular docking techniques</w:t>
      </w:r>
    </w:p>
    <w:p w14:paraId="1543F950" w14:textId="77777777" w:rsidR="000F24CD" w:rsidRDefault="000F24CD" w:rsidP="000F24CD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Performed computer drug screening and computational analysis on novel drugs</w:t>
      </w:r>
    </w:p>
    <w:p w14:paraId="6BC024C9" w14:textId="77777777" w:rsidR="000F24CD" w:rsidRDefault="000F24CD" w:rsidP="000F24CD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Performed modeling and simulation analysis on viral proteins with </w:t>
      </w:r>
      <w:proofErr w:type="spellStart"/>
      <w:r>
        <w:rPr>
          <w:rFonts w:cstheme="minorHAnsi"/>
          <w:sz w:val="22"/>
        </w:rPr>
        <w:t>ChemOffice</w:t>
      </w:r>
      <w:proofErr w:type="spellEnd"/>
      <w:r>
        <w:rPr>
          <w:rFonts w:cstheme="minorHAnsi"/>
          <w:sz w:val="22"/>
        </w:rPr>
        <w:t xml:space="preserve"> and Discovery Studio</w:t>
      </w:r>
    </w:p>
    <w:p w14:paraId="45503219" w14:textId="77777777" w:rsidR="000F467C" w:rsidRDefault="00D55F32" w:rsidP="000F24CD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Reviewed and edited manuscripts for publication</w:t>
      </w:r>
    </w:p>
    <w:p w14:paraId="309EC552" w14:textId="77777777" w:rsidR="00D55F32" w:rsidRPr="004968A2" w:rsidRDefault="00D55F32" w:rsidP="004968A2">
      <w:pPr>
        <w:ind w:left="720"/>
        <w:rPr>
          <w:rFonts w:cstheme="minorHAnsi"/>
          <w:sz w:val="22"/>
        </w:rPr>
      </w:pPr>
    </w:p>
    <w:p w14:paraId="73066211" w14:textId="162C91DF" w:rsidR="00A92E40" w:rsidRPr="00A175E7" w:rsidRDefault="00A92E40" w:rsidP="00A92E40">
      <w:pPr>
        <w:pStyle w:val="SpaceAfter1NoRightIndent"/>
        <w:spacing w:after="0"/>
        <w:rPr>
          <w:b/>
          <w:sz w:val="22"/>
          <w:szCs w:val="24"/>
        </w:rPr>
      </w:pPr>
      <w:r>
        <w:rPr>
          <w:b/>
          <w:sz w:val="22"/>
          <w:szCs w:val="24"/>
        </w:rPr>
        <w:t>Research Assistant</w:t>
      </w:r>
      <w:r w:rsidRPr="00A175E7">
        <w:rPr>
          <w:b/>
          <w:sz w:val="22"/>
          <w:szCs w:val="24"/>
        </w:rPr>
        <w:tab/>
      </w:r>
      <w:r>
        <w:rPr>
          <w:b/>
          <w:sz w:val="22"/>
          <w:szCs w:val="24"/>
        </w:rPr>
        <w:t>May</w:t>
      </w:r>
      <w:r w:rsidRPr="00A175E7">
        <w:rPr>
          <w:b/>
          <w:sz w:val="22"/>
          <w:szCs w:val="24"/>
        </w:rPr>
        <w:t xml:space="preserve"> 20</w:t>
      </w:r>
      <w:r>
        <w:rPr>
          <w:b/>
          <w:sz w:val="22"/>
          <w:szCs w:val="24"/>
        </w:rPr>
        <w:t>18 - Present</w:t>
      </w:r>
    </w:p>
    <w:p w14:paraId="0B4510AD" w14:textId="77777777" w:rsidR="000F24CD" w:rsidRPr="009E5AF2" w:rsidRDefault="000F24CD" w:rsidP="000F24CD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Dr. Arnold </w:t>
      </w:r>
      <w:proofErr w:type="spellStart"/>
      <w:r>
        <w:rPr>
          <w:rFonts w:cstheme="minorHAnsi"/>
          <w:sz w:val="22"/>
        </w:rPr>
        <w:t>Hayer</w:t>
      </w:r>
      <w:proofErr w:type="spellEnd"/>
      <w:r>
        <w:rPr>
          <w:rFonts w:cstheme="minorHAnsi"/>
          <w:sz w:val="22"/>
        </w:rPr>
        <w:t>, Department of Biology, McGill University Faculty of Science, Montreal, QC</w:t>
      </w:r>
    </w:p>
    <w:p w14:paraId="739D70B2" w14:textId="77777777" w:rsidR="000F24CD" w:rsidRDefault="000F24CD" w:rsidP="000F24CD">
      <w:pPr>
        <w:pStyle w:val="ListParagraph"/>
        <w:numPr>
          <w:ilvl w:val="0"/>
          <w:numId w:val="9"/>
        </w:numPr>
        <w:spacing w:after="200" w:line="276" w:lineRule="auto"/>
        <w:rPr>
          <w:sz w:val="22"/>
        </w:rPr>
      </w:pPr>
      <w:r>
        <w:rPr>
          <w:sz w:val="22"/>
        </w:rPr>
        <w:t>Designed, sequenced, and cloned cadherin chimeras</w:t>
      </w:r>
      <w:r w:rsidR="005A6798">
        <w:rPr>
          <w:sz w:val="22"/>
        </w:rPr>
        <w:t xml:space="preserve"> by swapping intracellular and extracellular domains of VE- and P-cadherin.</w:t>
      </w:r>
    </w:p>
    <w:p w14:paraId="79F9512D" w14:textId="77777777" w:rsidR="00404C67" w:rsidRDefault="00404C67" w:rsidP="00404C67">
      <w:pPr>
        <w:pStyle w:val="ListParagraph"/>
        <w:numPr>
          <w:ilvl w:val="0"/>
          <w:numId w:val="9"/>
        </w:numPr>
        <w:spacing w:after="200" w:line="276" w:lineRule="auto"/>
        <w:rPr>
          <w:sz w:val="22"/>
        </w:rPr>
      </w:pPr>
      <w:r>
        <w:rPr>
          <w:sz w:val="22"/>
        </w:rPr>
        <w:t>Designed and implemented</w:t>
      </w:r>
      <w:r w:rsidRPr="002D0E7E">
        <w:rPr>
          <w:sz w:val="22"/>
        </w:rPr>
        <w:t xml:space="preserve"> image analysis techniques</w:t>
      </w:r>
      <w:r>
        <w:rPr>
          <w:sz w:val="22"/>
        </w:rPr>
        <w:t xml:space="preserve"> in MATLAB</w:t>
      </w:r>
      <w:r w:rsidRPr="002D0E7E">
        <w:rPr>
          <w:sz w:val="22"/>
        </w:rPr>
        <w:t xml:space="preserve"> to investigate coordination of collectively migrating cells</w:t>
      </w:r>
      <w:r>
        <w:rPr>
          <w:sz w:val="22"/>
        </w:rPr>
        <w:t>.</w:t>
      </w:r>
    </w:p>
    <w:p w14:paraId="6CAC1691" w14:textId="77777777" w:rsidR="00DC33FB" w:rsidRPr="00DC33FB" w:rsidRDefault="00DC33FB" w:rsidP="00DC33FB">
      <w:pPr>
        <w:pStyle w:val="ListParagraph"/>
        <w:numPr>
          <w:ilvl w:val="0"/>
          <w:numId w:val="9"/>
        </w:numPr>
        <w:spacing w:after="200" w:line="276" w:lineRule="auto"/>
        <w:rPr>
          <w:sz w:val="22"/>
        </w:rPr>
      </w:pPr>
      <w:r w:rsidRPr="002D0E7E">
        <w:rPr>
          <w:sz w:val="22"/>
        </w:rPr>
        <w:t>Use</w:t>
      </w:r>
      <w:r>
        <w:rPr>
          <w:sz w:val="22"/>
        </w:rPr>
        <w:t>d</w:t>
      </w:r>
      <w:r w:rsidRPr="002D0E7E">
        <w:rPr>
          <w:sz w:val="22"/>
        </w:rPr>
        <w:t xml:space="preserve"> time-lapse microscopy to perform live cell imaging of </w:t>
      </w:r>
      <w:r>
        <w:rPr>
          <w:sz w:val="22"/>
        </w:rPr>
        <w:t>HUVECs ectopically expressing cadherin isoforms.</w:t>
      </w:r>
    </w:p>
    <w:p w14:paraId="20EAB62F" w14:textId="506392F8" w:rsidR="000F24CD" w:rsidRPr="000E0AC5" w:rsidRDefault="009412A8" w:rsidP="000F24CD">
      <w:pPr>
        <w:pStyle w:val="ListParagraph"/>
        <w:numPr>
          <w:ilvl w:val="0"/>
          <w:numId w:val="9"/>
        </w:numPr>
        <w:spacing w:after="200" w:line="276" w:lineRule="auto"/>
        <w:rPr>
          <w:sz w:val="22"/>
        </w:rPr>
      </w:pPr>
      <w:r>
        <w:rPr>
          <w:sz w:val="22"/>
        </w:rPr>
        <w:t>Assisted in the training of</w:t>
      </w:r>
      <w:r w:rsidR="000F24CD">
        <w:rPr>
          <w:sz w:val="22"/>
        </w:rPr>
        <w:t xml:space="preserve"> new lab members in tissue culture and</w:t>
      </w:r>
      <w:r w:rsidR="000F24CD" w:rsidRPr="00BD260A">
        <w:rPr>
          <w:sz w:val="22"/>
        </w:rPr>
        <w:t xml:space="preserve"> </w:t>
      </w:r>
      <w:r w:rsidR="000F24CD">
        <w:rPr>
          <w:sz w:val="22"/>
        </w:rPr>
        <w:t>basic lab protocols.</w:t>
      </w:r>
    </w:p>
    <w:p w14:paraId="675BE624" w14:textId="7663CB66" w:rsidR="000F24CD" w:rsidRPr="002D0E7E" w:rsidRDefault="000F24CD" w:rsidP="000F24CD">
      <w:pPr>
        <w:pStyle w:val="ListParagraph"/>
        <w:numPr>
          <w:ilvl w:val="0"/>
          <w:numId w:val="9"/>
        </w:numPr>
        <w:spacing w:after="200" w:line="276" w:lineRule="auto"/>
        <w:rPr>
          <w:sz w:val="22"/>
        </w:rPr>
      </w:pPr>
      <w:r w:rsidRPr="002D0E7E">
        <w:rPr>
          <w:sz w:val="22"/>
        </w:rPr>
        <w:t>Culture</w:t>
      </w:r>
      <w:r w:rsidR="009412A8">
        <w:rPr>
          <w:sz w:val="22"/>
        </w:rPr>
        <w:t>d</w:t>
      </w:r>
      <w:r w:rsidRPr="002D0E7E">
        <w:rPr>
          <w:sz w:val="22"/>
        </w:rPr>
        <w:t xml:space="preserve"> HUVECs expressing </w:t>
      </w:r>
      <w:r>
        <w:rPr>
          <w:sz w:val="22"/>
        </w:rPr>
        <w:t>cadherin isoforms</w:t>
      </w:r>
      <w:r w:rsidR="00825BDA">
        <w:rPr>
          <w:sz w:val="22"/>
        </w:rPr>
        <w:t xml:space="preserve"> including </w:t>
      </w:r>
      <w:r w:rsidR="007466BE">
        <w:rPr>
          <w:sz w:val="22"/>
        </w:rPr>
        <w:t>CDH1, CDH2, CDH3, and CDH5</w:t>
      </w:r>
    </w:p>
    <w:p w14:paraId="4B98CE57" w14:textId="77777777" w:rsidR="000F24CD" w:rsidRDefault="007466BE" w:rsidP="000F24CD">
      <w:pPr>
        <w:pStyle w:val="ListParagraph"/>
        <w:numPr>
          <w:ilvl w:val="0"/>
          <w:numId w:val="9"/>
        </w:numPr>
        <w:spacing w:after="200" w:line="276" w:lineRule="auto"/>
        <w:rPr>
          <w:sz w:val="22"/>
        </w:rPr>
      </w:pPr>
      <w:r>
        <w:rPr>
          <w:sz w:val="22"/>
        </w:rPr>
        <w:t>Assisted with</w:t>
      </w:r>
      <w:r w:rsidR="000F24CD" w:rsidRPr="002D0E7E">
        <w:rPr>
          <w:sz w:val="22"/>
        </w:rPr>
        <w:t xml:space="preserve"> lentiviral transduction</w:t>
      </w:r>
    </w:p>
    <w:p w14:paraId="4030C296" w14:textId="77777777" w:rsidR="000F24CD" w:rsidRDefault="000F24CD" w:rsidP="000F24CD">
      <w:pPr>
        <w:pStyle w:val="ListParagraph"/>
        <w:numPr>
          <w:ilvl w:val="0"/>
          <w:numId w:val="9"/>
        </w:numPr>
        <w:spacing w:after="200" w:line="276" w:lineRule="auto"/>
        <w:rPr>
          <w:sz w:val="22"/>
        </w:rPr>
      </w:pPr>
      <w:r w:rsidRPr="002D0E7E">
        <w:rPr>
          <w:sz w:val="22"/>
        </w:rPr>
        <w:lastRenderedPageBreak/>
        <w:t>Performed immunofluorescence on cultured cell lines to determine expression levels and localization of proteins</w:t>
      </w:r>
      <w:r>
        <w:rPr>
          <w:sz w:val="22"/>
        </w:rPr>
        <w:t>.</w:t>
      </w:r>
    </w:p>
    <w:p w14:paraId="29A5CC4F" w14:textId="77777777" w:rsidR="000F24CD" w:rsidRPr="009E5AF2" w:rsidRDefault="000F24CD" w:rsidP="000F24CD">
      <w:pPr>
        <w:pStyle w:val="ListParagraph"/>
        <w:ind w:left="1080"/>
        <w:rPr>
          <w:rFonts w:cstheme="minorHAnsi"/>
          <w:sz w:val="22"/>
        </w:rPr>
      </w:pPr>
    </w:p>
    <w:p w14:paraId="589BC80B" w14:textId="77777777" w:rsidR="000F24CD" w:rsidRPr="000752BA" w:rsidRDefault="000F24CD" w:rsidP="000F24CD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t>Paper and Journal Revision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382446502"/>
          <w:placeholder>
            <w:docPart w:val="009962CDF0E744D6BD307A1CE6C7FA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22"/>
              <w:szCs w:val="24"/>
            </w:rPr>
            <w:t>2016 - 2017</w:t>
          </w:r>
        </w:sdtContent>
      </w:sdt>
    </w:p>
    <w:p w14:paraId="6B562390" w14:textId="77777777" w:rsidR="00304941" w:rsidRPr="00304941" w:rsidRDefault="00304941" w:rsidP="00304941">
      <w:pPr>
        <w:rPr>
          <w:rFonts w:cstheme="minorHAnsi"/>
          <w:sz w:val="22"/>
        </w:rPr>
      </w:pPr>
      <w:r>
        <w:rPr>
          <w:rFonts w:cstheme="minorHAnsi"/>
          <w:sz w:val="22"/>
        </w:rPr>
        <w:t>National Kaohsiung University of Applied Science</w:t>
      </w:r>
    </w:p>
    <w:p w14:paraId="629F35C9" w14:textId="77777777" w:rsidR="000F24CD" w:rsidRPr="000F24CD" w:rsidRDefault="000F24CD" w:rsidP="007E06A7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Help various professors at National Kaohsiung University of Applied Science with editing and revision of their papers on topics such as Industrial Engineering and Fuzzy Engineering.</w:t>
      </w:r>
    </w:p>
    <w:p w14:paraId="10DF3E35" w14:textId="77777777" w:rsidR="009E5AF2" w:rsidRDefault="007E06A7" w:rsidP="007E06A7">
      <w:pPr>
        <w:pStyle w:val="SectionHeading"/>
        <w:rPr>
          <w:sz w:val="24"/>
          <w:szCs w:val="24"/>
          <w:u w:val="single"/>
        </w:rPr>
      </w:pPr>
      <w:r w:rsidRPr="00EB3EB2">
        <w:rPr>
          <w:sz w:val="24"/>
          <w:szCs w:val="24"/>
          <w:u w:val="single"/>
        </w:rPr>
        <w:t>Community involvement</w:t>
      </w:r>
      <w:r w:rsidR="009E5AF2">
        <w:rPr>
          <w:rFonts w:ascii="Times New Roman" w:hAnsi="Times New Roman"/>
        </w:rPr>
        <w:tab/>
      </w:r>
    </w:p>
    <w:p w14:paraId="5F623717" w14:textId="77777777" w:rsidR="001813D4" w:rsidRPr="000752BA" w:rsidRDefault="001813D4" w:rsidP="001813D4">
      <w:pPr>
        <w:pStyle w:val="JobTitle"/>
        <w:rPr>
          <w:sz w:val="22"/>
          <w:szCs w:val="24"/>
        </w:rPr>
      </w:pPr>
      <w:r>
        <w:rPr>
          <w:sz w:val="22"/>
          <w:szCs w:val="24"/>
        </w:rPr>
        <w:t>Retirement Home Caregiver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-1749887463"/>
          <w:placeholder>
            <w:docPart w:val="05FE349CDE9943F3B0F004AA3EFE5DE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22"/>
              <w:szCs w:val="24"/>
            </w:rPr>
            <w:t>Summer 2019</w:t>
          </w:r>
        </w:sdtContent>
      </w:sdt>
    </w:p>
    <w:p w14:paraId="55E86444" w14:textId="77777777" w:rsidR="001813D4" w:rsidRDefault="001813D4" w:rsidP="001813D4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350</w:t>
      </w:r>
      <w:r w:rsidR="006A0274">
        <w:rPr>
          <w:rFonts w:cstheme="minorHAnsi"/>
          <w:sz w:val="22"/>
        </w:rPr>
        <w:t>+</w:t>
      </w:r>
      <w:r>
        <w:rPr>
          <w:rFonts w:cstheme="minorHAnsi"/>
          <w:sz w:val="22"/>
        </w:rPr>
        <w:t xml:space="preserve"> hours</w:t>
      </w:r>
      <w:r w:rsidR="00F177BC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 </w:t>
      </w:r>
    </w:p>
    <w:p w14:paraId="4F5B68A8" w14:textId="77777777" w:rsidR="006A0274" w:rsidRDefault="006A0274" w:rsidP="001813D4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Assisted residents ranging from 62 – 81 years of age</w:t>
      </w:r>
    </w:p>
    <w:p w14:paraId="00CADAB7" w14:textId="77777777" w:rsidR="0080178D" w:rsidRDefault="0080178D" w:rsidP="001813D4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Performed housekeeping activities such as cooking, cleaning floors, washing dishes, and washing clothes</w:t>
      </w:r>
    </w:p>
    <w:p w14:paraId="01353E41" w14:textId="77777777" w:rsidR="00703337" w:rsidRDefault="00703337" w:rsidP="0080178D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Supervised residents during exercise, feeding, medical appointments, family visits and medication intake</w:t>
      </w:r>
    </w:p>
    <w:p w14:paraId="72A1F7B0" w14:textId="77777777" w:rsidR="0080178D" w:rsidRDefault="0080178D" w:rsidP="001B6878">
      <w:pPr>
        <w:pStyle w:val="JobTitle"/>
        <w:rPr>
          <w:sz w:val="22"/>
          <w:szCs w:val="24"/>
        </w:rPr>
      </w:pPr>
    </w:p>
    <w:p w14:paraId="4AA8097E" w14:textId="77777777" w:rsidR="001B6878" w:rsidRPr="000752BA" w:rsidRDefault="001B6878" w:rsidP="001B6878">
      <w:pPr>
        <w:pStyle w:val="JobTitle"/>
        <w:rPr>
          <w:sz w:val="22"/>
          <w:szCs w:val="24"/>
        </w:rPr>
      </w:pPr>
      <w:r>
        <w:rPr>
          <w:sz w:val="22"/>
          <w:szCs w:val="24"/>
        </w:rPr>
        <w:t>Postoperative Care</w:t>
      </w:r>
      <w:r w:rsidR="00230406">
        <w:rPr>
          <w:sz w:val="22"/>
          <w:szCs w:val="24"/>
        </w:rPr>
        <w:t>giver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-707560741"/>
          <w:placeholder>
            <w:docPart w:val="951FBE32A87A4DE4BF3CEF0865BADED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22"/>
              <w:szCs w:val="24"/>
            </w:rPr>
            <w:t>Summer 2019</w:t>
          </w:r>
        </w:sdtContent>
      </w:sdt>
    </w:p>
    <w:p w14:paraId="2B80FD51" w14:textId="77777777" w:rsidR="00F706F0" w:rsidRPr="00F706F0" w:rsidRDefault="00F706F0" w:rsidP="00F706F0">
      <w:pPr>
        <w:rPr>
          <w:rFonts w:cstheme="minorHAnsi"/>
          <w:sz w:val="22"/>
        </w:rPr>
      </w:pPr>
      <w:r>
        <w:rPr>
          <w:rFonts w:cstheme="minorHAnsi"/>
          <w:sz w:val="22"/>
        </w:rPr>
        <w:t>Chang Gung Memorial Hospital, Kaohsiung, Taiwan, R.O.C</w:t>
      </w:r>
    </w:p>
    <w:p w14:paraId="0E82DE67" w14:textId="77777777" w:rsidR="001B6878" w:rsidRDefault="001B6878" w:rsidP="001B6878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~ 16 hours</w:t>
      </w:r>
    </w:p>
    <w:p w14:paraId="4D9ABDF4" w14:textId="77777777" w:rsidR="001B6878" w:rsidRPr="0080178D" w:rsidRDefault="001B6878" w:rsidP="00CD3264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 w:rsidRPr="0080178D">
        <w:rPr>
          <w:rFonts w:cstheme="minorHAnsi"/>
          <w:sz w:val="22"/>
        </w:rPr>
        <w:t xml:space="preserve">Assisted </w:t>
      </w:r>
      <w:r w:rsidR="004B7A97" w:rsidRPr="0080178D">
        <w:rPr>
          <w:rFonts w:cstheme="minorHAnsi"/>
          <w:sz w:val="22"/>
        </w:rPr>
        <w:t xml:space="preserve">postoperative </w:t>
      </w:r>
      <w:r w:rsidRPr="0080178D">
        <w:rPr>
          <w:rFonts w:cstheme="minorHAnsi"/>
          <w:sz w:val="22"/>
        </w:rPr>
        <w:t xml:space="preserve">patients over 80 years of age with </w:t>
      </w:r>
      <w:r w:rsidR="0080178D" w:rsidRPr="0080178D">
        <w:rPr>
          <w:rFonts w:cstheme="minorHAnsi"/>
          <w:sz w:val="22"/>
        </w:rPr>
        <w:t xml:space="preserve">daily needs including taking medications, moving from beds to chairs, </w:t>
      </w:r>
      <w:r w:rsidR="00E33D68" w:rsidRPr="0080178D">
        <w:rPr>
          <w:rFonts w:cstheme="minorHAnsi"/>
          <w:sz w:val="22"/>
        </w:rPr>
        <w:t>changing clothes</w:t>
      </w:r>
      <w:r w:rsidR="004B7A97" w:rsidRPr="0080178D">
        <w:rPr>
          <w:rFonts w:cstheme="minorHAnsi"/>
          <w:sz w:val="22"/>
        </w:rPr>
        <w:t xml:space="preserve"> and diapers.</w:t>
      </w:r>
    </w:p>
    <w:p w14:paraId="44761DBF" w14:textId="77777777" w:rsidR="004B7A97" w:rsidRDefault="004B7A97" w:rsidP="00C96219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 w:rsidRPr="0080178D">
        <w:rPr>
          <w:rFonts w:cstheme="minorHAnsi"/>
          <w:sz w:val="22"/>
        </w:rPr>
        <w:t xml:space="preserve">Aided patients with </w:t>
      </w:r>
      <w:r w:rsidR="0080178D">
        <w:rPr>
          <w:rFonts w:cstheme="minorHAnsi"/>
          <w:sz w:val="22"/>
        </w:rPr>
        <w:t>feeding and r</w:t>
      </w:r>
      <w:r w:rsidRPr="0080178D">
        <w:rPr>
          <w:rFonts w:cstheme="minorHAnsi"/>
          <w:sz w:val="22"/>
        </w:rPr>
        <w:t xml:space="preserve">ecorded volumes and weights of food ingested as well as waste excreted and passed data onto </w:t>
      </w:r>
      <w:r w:rsidR="0049392C">
        <w:rPr>
          <w:rFonts w:cstheme="minorHAnsi"/>
          <w:sz w:val="22"/>
        </w:rPr>
        <w:t>the head nurse in charge</w:t>
      </w:r>
    </w:p>
    <w:p w14:paraId="025FF5A4" w14:textId="77777777" w:rsidR="0080178D" w:rsidRPr="0080178D" w:rsidRDefault="0080178D" w:rsidP="00C96219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Helped with changing IV fluids and tubing</w:t>
      </w:r>
    </w:p>
    <w:p w14:paraId="365F5278" w14:textId="77777777" w:rsidR="00D465B5" w:rsidRDefault="00D465B5" w:rsidP="00863A54">
      <w:pPr>
        <w:pStyle w:val="JobTitle"/>
        <w:rPr>
          <w:sz w:val="22"/>
          <w:szCs w:val="24"/>
        </w:rPr>
      </w:pPr>
    </w:p>
    <w:p w14:paraId="01EBA0CA" w14:textId="77777777" w:rsidR="00863A54" w:rsidRPr="000752BA" w:rsidRDefault="00863A54" w:rsidP="00863A54">
      <w:pPr>
        <w:pStyle w:val="JobTitle"/>
        <w:rPr>
          <w:sz w:val="22"/>
          <w:szCs w:val="24"/>
        </w:rPr>
      </w:pPr>
      <w:r>
        <w:rPr>
          <w:sz w:val="22"/>
          <w:szCs w:val="24"/>
        </w:rPr>
        <w:t>Montreal AI Symposium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1825085907"/>
          <w:placeholder>
            <w:docPart w:val="76F4C8E4B7C04A11B1E670790BE210DC"/>
          </w:placeholder>
          <w:date w:fullDate="2018-08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22"/>
              <w:szCs w:val="24"/>
            </w:rPr>
            <w:t>2018</w:t>
          </w:r>
        </w:sdtContent>
      </w:sdt>
    </w:p>
    <w:p w14:paraId="47840BAC" w14:textId="77777777" w:rsidR="00863A54" w:rsidRDefault="000849A1" w:rsidP="00863A54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Helped organize </w:t>
      </w:r>
      <w:r w:rsidR="00A175E7">
        <w:rPr>
          <w:rFonts w:cstheme="minorHAnsi"/>
          <w:sz w:val="22"/>
        </w:rPr>
        <w:t>event by signing over 500 attendees in, lead</w:t>
      </w:r>
      <w:r w:rsidR="002D502F">
        <w:rPr>
          <w:rFonts w:cstheme="minorHAnsi"/>
          <w:sz w:val="22"/>
        </w:rPr>
        <w:t xml:space="preserve"> teams of</w:t>
      </w:r>
      <w:r w:rsidR="00A175E7">
        <w:rPr>
          <w:rFonts w:cstheme="minorHAnsi"/>
          <w:sz w:val="22"/>
        </w:rPr>
        <w:t xml:space="preserve"> </w:t>
      </w:r>
      <w:r w:rsidR="002D502F">
        <w:rPr>
          <w:rFonts w:cstheme="minorHAnsi"/>
          <w:sz w:val="22"/>
        </w:rPr>
        <w:t>researchers</w:t>
      </w:r>
      <w:r w:rsidR="00A175E7">
        <w:rPr>
          <w:rFonts w:cstheme="minorHAnsi"/>
          <w:sz w:val="22"/>
        </w:rPr>
        <w:t xml:space="preserve"> to correct locations</w:t>
      </w:r>
      <w:r w:rsidR="002D502F">
        <w:rPr>
          <w:rFonts w:cstheme="minorHAnsi"/>
          <w:sz w:val="22"/>
        </w:rPr>
        <w:t>, guided participants around the venue and aided in set-up and clean-up in a hectic busy environment.</w:t>
      </w:r>
    </w:p>
    <w:p w14:paraId="2FC0985C" w14:textId="77777777" w:rsidR="008D0937" w:rsidRPr="00443F87" w:rsidRDefault="008D0937" w:rsidP="00443F87">
      <w:pPr>
        <w:rPr>
          <w:rFonts w:cstheme="minorHAnsi"/>
          <w:sz w:val="22"/>
        </w:rPr>
      </w:pPr>
    </w:p>
    <w:p w14:paraId="0AA1C7DC" w14:textId="77777777" w:rsidR="00FF4146" w:rsidRPr="000752BA" w:rsidRDefault="00FF4146" w:rsidP="00FF4146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t>Hualien Leadership Camp</w:t>
      </w:r>
      <w:r w:rsidR="00FC0683" w:rsidRPr="000752BA">
        <w:rPr>
          <w:sz w:val="22"/>
          <w:szCs w:val="24"/>
        </w:rPr>
        <w:t xml:space="preserve"> in Taiwan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-1092779094"/>
          <w:placeholder>
            <w:docPart w:val="FCE5BAD52E1142139FE8B722E7B571C7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Summer 2017</w:t>
          </w:r>
        </w:sdtContent>
      </w:sdt>
    </w:p>
    <w:p w14:paraId="7B7CEC81" w14:textId="77777777" w:rsidR="008D0937" w:rsidRDefault="00842426" w:rsidP="008D0937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Helped</w:t>
      </w:r>
      <w:r w:rsidR="008D0937">
        <w:rPr>
          <w:rFonts w:cstheme="minorHAnsi"/>
          <w:sz w:val="22"/>
        </w:rPr>
        <w:t xml:space="preserve"> students at local and international universities become globally aware and knowledgeable about their country</w:t>
      </w:r>
      <w:r w:rsidR="00EA0C37">
        <w:rPr>
          <w:rFonts w:cstheme="minorHAnsi"/>
          <w:sz w:val="22"/>
        </w:rPr>
        <w:t>.</w:t>
      </w:r>
    </w:p>
    <w:p w14:paraId="028A09CD" w14:textId="77777777" w:rsidR="008D0937" w:rsidRPr="008D0937" w:rsidRDefault="008D0937" w:rsidP="008D0937">
      <w:pPr>
        <w:pStyle w:val="ListParagraph"/>
        <w:ind w:left="1080"/>
        <w:rPr>
          <w:rFonts w:cstheme="minorHAnsi"/>
          <w:sz w:val="22"/>
        </w:rPr>
      </w:pPr>
    </w:p>
    <w:p w14:paraId="04A6B78C" w14:textId="77777777" w:rsidR="008D0937" w:rsidRPr="000752BA" w:rsidRDefault="008D0937" w:rsidP="008D0937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t>Food Bank Volunteer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254257325"/>
          <w:placeholder>
            <w:docPart w:val="A5889CC9DF2B4C24A0359A89D5C20DAB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Oct 2013 - 2016</w:t>
          </w:r>
        </w:sdtContent>
      </w:sdt>
    </w:p>
    <w:p w14:paraId="0ADC2093" w14:textId="77777777" w:rsidR="008D0937" w:rsidRDefault="008D0937" w:rsidP="008D0937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Helped set up, clean up</w:t>
      </w:r>
      <w:r w:rsidR="002E609C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and </w:t>
      </w:r>
      <w:r w:rsidR="002E609C">
        <w:rPr>
          <w:rFonts w:cstheme="minorHAnsi"/>
          <w:sz w:val="22"/>
        </w:rPr>
        <w:t>maintain</w:t>
      </w:r>
      <w:r>
        <w:rPr>
          <w:rFonts w:cstheme="minorHAnsi"/>
          <w:sz w:val="22"/>
        </w:rPr>
        <w:t xml:space="preserve"> </w:t>
      </w:r>
      <w:r w:rsidR="00540FBD">
        <w:rPr>
          <w:rFonts w:cstheme="minorHAnsi"/>
          <w:sz w:val="22"/>
        </w:rPr>
        <w:t xml:space="preserve">various </w:t>
      </w:r>
      <w:r>
        <w:rPr>
          <w:rFonts w:cstheme="minorHAnsi"/>
          <w:sz w:val="22"/>
        </w:rPr>
        <w:t>Food Bank</w:t>
      </w:r>
      <w:r w:rsidR="00540FBD">
        <w:rPr>
          <w:rFonts w:cstheme="minorHAnsi"/>
          <w:sz w:val="22"/>
        </w:rPr>
        <w:t>s across Vancouver</w:t>
      </w:r>
      <w:r>
        <w:rPr>
          <w:rFonts w:cstheme="minorHAnsi"/>
          <w:sz w:val="22"/>
        </w:rPr>
        <w:t xml:space="preserve"> to serve food to people i</w:t>
      </w:r>
      <w:r w:rsidR="002E609C">
        <w:rPr>
          <w:rFonts w:cstheme="minorHAnsi"/>
          <w:sz w:val="22"/>
        </w:rPr>
        <w:t>n need.</w:t>
      </w:r>
    </w:p>
    <w:p w14:paraId="39DA600A" w14:textId="77777777" w:rsidR="008D0937" w:rsidRPr="008D0937" w:rsidRDefault="008D0937" w:rsidP="008D0937">
      <w:pPr>
        <w:pStyle w:val="ListParagraph"/>
        <w:ind w:left="1080"/>
        <w:rPr>
          <w:rFonts w:cstheme="minorHAnsi"/>
          <w:sz w:val="22"/>
        </w:rPr>
      </w:pPr>
    </w:p>
    <w:p w14:paraId="09A33682" w14:textId="77777777" w:rsidR="00EB3EB2" w:rsidRPr="000752BA" w:rsidRDefault="00EB3EB2" w:rsidP="0040699E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t>Tzu Chi Foundation Member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-1506894765"/>
          <w:placeholder>
            <w:docPart w:val="8F3F21E7B7AF4A38A78ADC8AF92AC02B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Sep 2014 - 2016</w:t>
          </w:r>
        </w:sdtContent>
      </w:sdt>
    </w:p>
    <w:p w14:paraId="556EC1C3" w14:textId="77777777" w:rsidR="00EB3EB2" w:rsidRDefault="0040699E" w:rsidP="0040699E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Volunteered and supported the community through charity fundraisers, environmental care and </w:t>
      </w:r>
      <w:r w:rsidR="00540FBD">
        <w:rPr>
          <w:rFonts w:cstheme="minorHAnsi"/>
          <w:sz w:val="22"/>
        </w:rPr>
        <w:t xml:space="preserve">team-building </w:t>
      </w:r>
      <w:r>
        <w:rPr>
          <w:rFonts w:cstheme="minorHAnsi"/>
          <w:sz w:val="22"/>
        </w:rPr>
        <w:t>projects</w:t>
      </w:r>
      <w:r w:rsidR="00BD170E">
        <w:rPr>
          <w:rFonts w:cstheme="minorHAnsi"/>
          <w:sz w:val="22"/>
        </w:rPr>
        <w:t>.</w:t>
      </w:r>
    </w:p>
    <w:p w14:paraId="150C39F2" w14:textId="77777777" w:rsidR="008D0937" w:rsidRPr="0040699E" w:rsidRDefault="008D0937" w:rsidP="008D0937">
      <w:pPr>
        <w:pStyle w:val="ListParagraph"/>
        <w:ind w:left="1080"/>
        <w:rPr>
          <w:rFonts w:cstheme="minorHAnsi"/>
          <w:sz w:val="22"/>
        </w:rPr>
      </w:pPr>
    </w:p>
    <w:p w14:paraId="1117C62B" w14:textId="77777777" w:rsidR="00FE29BD" w:rsidRPr="000752BA" w:rsidRDefault="00FE29BD" w:rsidP="00FE29BD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lastRenderedPageBreak/>
        <w:t>Leukemia and Lymphoma Society of Canada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1507627661"/>
          <w:placeholder>
            <w:docPart w:val="14FF194172084D2EA3286A1588F6042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Sep 2015 - 2016</w:t>
          </w:r>
        </w:sdtContent>
      </w:sdt>
    </w:p>
    <w:p w14:paraId="581A1D83" w14:textId="77777777" w:rsidR="00BD170E" w:rsidRDefault="00BD170E" w:rsidP="00BD170E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Cooperated with other volunteers in fundraising and charity events.</w:t>
      </w:r>
    </w:p>
    <w:p w14:paraId="7CEB05C6" w14:textId="77777777" w:rsidR="00BD170E" w:rsidRDefault="00BD170E" w:rsidP="007E06A7">
      <w:pPr>
        <w:pStyle w:val="JobTitle"/>
        <w:rPr>
          <w:sz w:val="22"/>
          <w:szCs w:val="24"/>
        </w:rPr>
      </w:pPr>
    </w:p>
    <w:p w14:paraId="5F497F4E" w14:textId="77777777" w:rsidR="007E06A7" w:rsidRPr="000752BA" w:rsidRDefault="004A780F" w:rsidP="007E06A7">
      <w:pPr>
        <w:pStyle w:val="JobTitle"/>
        <w:rPr>
          <w:sz w:val="22"/>
          <w:szCs w:val="24"/>
        </w:rPr>
      </w:pPr>
      <w:r>
        <w:rPr>
          <w:sz w:val="22"/>
          <w:szCs w:val="24"/>
        </w:rPr>
        <w:t xml:space="preserve">Community Centre </w:t>
      </w:r>
      <w:r w:rsidR="007E06A7" w:rsidRPr="000752BA">
        <w:rPr>
          <w:sz w:val="22"/>
          <w:szCs w:val="24"/>
        </w:rPr>
        <w:t xml:space="preserve">Birthday Party </w:t>
      </w:r>
      <w:r>
        <w:rPr>
          <w:sz w:val="22"/>
          <w:szCs w:val="24"/>
        </w:rPr>
        <w:t>Organizer</w:t>
      </w:r>
      <w:r w:rsidR="007E06A7"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1575930171"/>
          <w:placeholder>
            <w:docPart w:val="A95986FFA2BB4317A4CBBE213C5C080D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Dec 2014 – Jun 2015</w:t>
          </w:r>
        </w:sdtContent>
      </w:sdt>
    </w:p>
    <w:p w14:paraId="21A5AF46" w14:textId="77777777" w:rsidR="004C5AEC" w:rsidRDefault="004A780F" w:rsidP="007E06A7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Helped</w:t>
      </w:r>
      <w:r w:rsidR="007E06A7" w:rsidRPr="000752BA">
        <w:rPr>
          <w:rFonts w:cstheme="minorHAnsi"/>
          <w:sz w:val="22"/>
        </w:rPr>
        <w:t xml:space="preserve"> </w:t>
      </w:r>
      <w:r w:rsidR="00BD170E">
        <w:rPr>
          <w:rFonts w:cstheme="minorHAnsi"/>
          <w:sz w:val="22"/>
        </w:rPr>
        <w:t>supervise</w:t>
      </w:r>
      <w:r w:rsidR="007E06A7" w:rsidRPr="000752BA">
        <w:rPr>
          <w:rFonts w:cstheme="minorHAnsi"/>
          <w:sz w:val="22"/>
        </w:rPr>
        <w:t xml:space="preserve"> birthday parties for </w:t>
      </w:r>
      <w:r w:rsidR="00BD170E">
        <w:rPr>
          <w:rFonts w:cstheme="minorHAnsi"/>
          <w:sz w:val="22"/>
        </w:rPr>
        <w:t xml:space="preserve">children under 12 </w:t>
      </w:r>
    </w:p>
    <w:p w14:paraId="6C41E565" w14:textId="77777777" w:rsidR="007E06A7" w:rsidRPr="000752BA" w:rsidRDefault="004C5AEC" w:rsidP="007E06A7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Assisted with running </w:t>
      </w:r>
      <w:r w:rsidR="007E06A7" w:rsidRPr="000752BA">
        <w:rPr>
          <w:rFonts w:cstheme="minorHAnsi"/>
          <w:sz w:val="22"/>
        </w:rPr>
        <w:t>party games, serving food, monitoring children, interacting with parents</w:t>
      </w:r>
      <w:r w:rsidR="004A780F">
        <w:rPr>
          <w:rFonts w:cstheme="minorHAnsi"/>
          <w:sz w:val="22"/>
        </w:rPr>
        <w:t>, and set up</w:t>
      </w:r>
      <w:r>
        <w:rPr>
          <w:rFonts w:cstheme="minorHAnsi"/>
          <w:sz w:val="22"/>
        </w:rPr>
        <w:t xml:space="preserve"> and </w:t>
      </w:r>
      <w:r w:rsidR="004A780F">
        <w:rPr>
          <w:rFonts w:cstheme="minorHAnsi"/>
          <w:sz w:val="22"/>
        </w:rPr>
        <w:t>cleanup</w:t>
      </w:r>
      <w:r w:rsidR="007E06A7" w:rsidRPr="000752BA">
        <w:rPr>
          <w:rFonts w:cstheme="minorHAnsi"/>
          <w:sz w:val="22"/>
        </w:rPr>
        <w:t>.</w:t>
      </w:r>
    </w:p>
    <w:p w14:paraId="370A5325" w14:textId="77777777" w:rsidR="00FC0683" w:rsidRPr="000752BA" w:rsidRDefault="00FC0683" w:rsidP="00FC0683">
      <w:pPr>
        <w:pStyle w:val="ListParagraph"/>
        <w:ind w:left="1080"/>
        <w:rPr>
          <w:rFonts w:cstheme="minorHAnsi"/>
          <w:sz w:val="22"/>
        </w:rPr>
      </w:pPr>
    </w:p>
    <w:p w14:paraId="22248B3C" w14:textId="77777777" w:rsidR="00FC0683" w:rsidRPr="000752BA" w:rsidRDefault="00FC0683" w:rsidP="00FC0683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t>BMO Half Marathon Volunteer</w:t>
      </w:r>
      <w:r w:rsidRPr="000752BA">
        <w:rPr>
          <w:sz w:val="22"/>
          <w:szCs w:val="24"/>
        </w:rPr>
        <w:tab/>
        <w:t>Feb 2015</w:t>
      </w:r>
    </w:p>
    <w:p w14:paraId="6EFE39A3" w14:textId="77777777" w:rsidR="00615B28" w:rsidRPr="000752BA" w:rsidRDefault="004A780F" w:rsidP="00615B28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C</w:t>
      </w:r>
      <w:r w:rsidR="00FC0683" w:rsidRPr="000752BA">
        <w:rPr>
          <w:rFonts w:cstheme="minorHAnsi"/>
          <w:sz w:val="22"/>
        </w:rPr>
        <w:t xml:space="preserve">ooperated with </w:t>
      </w:r>
      <w:r>
        <w:rPr>
          <w:rFonts w:cstheme="minorHAnsi"/>
          <w:sz w:val="22"/>
        </w:rPr>
        <w:t>others</w:t>
      </w:r>
      <w:r w:rsidR="00FC0683" w:rsidRPr="000752BA">
        <w:rPr>
          <w:rFonts w:cstheme="minorHAnsi"/>
          <w:sz w:val="22"/>
        </w:rPr>
        <w:t xml:space="preserve"> to help maintain a water and food station to serve runners.</w:t>
      </w:r>
    </w:p>
    <w:p w14:paraId="29F60EF0" w14:textId="77777777" w:rsidR="00FC0683" w:rsidRPr="000752BA" w:rsidRDefault="00FC0683" w:rsidP="00615B28">
      <w:pPr>
        <w:rPr>
          <w:rFonts w:cstheme="minorHAnsi"/>
          <w:sz w:val="22"/>
        </w:rPr>
      </w:pPr>
    </w:p>
    <w:p w14:paraId="5FA7D63E" w14:textId="77777777" w:rsidR="00615B28" w:rsidRPr="000752BA" w:rsidRDefault="00FF4146" w:rsidP="00615B28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t xml:space="preserve">Girls </w:t>
      </w:r>
      <w:r w:rsidR="00615B28" w:rsidRPr="000752BA">
        <w:rPr>
          <w:sz w:val="22"/>
          <w:szCs w:val="24"/>
        </w:rPr>
        <w:t xml:space="preserve">Basketball </w:t>
      </w:r>
      <w:r w:rsidRPr="000752BA">
        <w:rPr>
          <w:sz w:val="22"/>
          <w:szCs w:val="24"/>
        </w:rPr>
        <w:t xml:space="preserve">City Championships </w:t>
      </w:r>
      <w:r w:rsidR="00615B28" w:rsidRPr="000752BA">
        <w:rPr>
          <w:sz w:val="22"/>
          <w:szCs w:val="24"/>
        </w:rPr>
        <w:t xml:space="preserve">Team </w:t>
      </w:r>
      <w:r w:rsidR="000A0671">
        <w:rPr>
          <w:sz w:val="22"/>
          <w:szCs w:val="24"/>
        </w:rPr>
        <w:t>Ambassador</w:t>
      </w:r>
      <w:r w:rsidR="00615B28"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1780445539"/>
          <w:placeholder>
            <w:docPart w:val="C7269B1DEB234D729C54B44196735402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Feb 2014 – Mar 2014</w:t>
          </w:r>
        </w:sdtContent>
      </w:sdt>
    </w:p>
    <w:p w14:paraId="44D2E62F" w14:textId="77777777" w:rsidR="00615B28" w:rsidRPr="000752BA" w:rsidRDefault="004A780F" w:rsidP="00615B28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Acted</w:t>
      </w:r>
      <w:r w:rsidR="00FF4146" w:rsidRPr="000752BA">
        <w:rPr>
          <w:rFonts w:cstheme="minorHAnsi"/>
          <w:sz w:val="22"/>
        </w:rPr>
        <w:t xml:space="preserve"> as a delegate for a</w:t>
      </w:r>
      <w:r>
        <w:rPr>
          <w:rFonts w:cstheme="minorHAnsi"/>
          <w:sz w:val="22"/>
        </w:rPr>
        <w:t xml:space="preserve"> competing</w:t>
      </w:r>
      <w:r w:rsidR="00FF4146" w:rsidRPr="000752BA">
        <w:rPr>
          <w:rFonts w:cstheme="minorHAnsi"/>
          <w:sz w:val="22"/>
        </w:rPr>
        <w:t xml:space="preserve"> basketball team and guided them </w:t>
      </w:r>
      <w:r w:rsidR="004C5AEC">
        <w:rPr>
          <w:rFonts w:cstheme="minorHAnsi"/>
          <w:sz w:val="22"/>
        </w:rPr>
        <w:t xml:space="preserve">around the venue and assisted with general inquiries </w:t>
      </w:r>
      <w:r w:rsidR="00FF4146" w:rsidRPr="000752BA">
        <w:rPr>
          <w:rFonts w:cstheme="minorHAnsi"/>
          <w:sz w:val="22"/>
        </w:rPr>
        <w:t>throughout their competitions.</w:t>
      </w:r>
    </w:p>
    <w:p w14:paraId="69D574DC" w14:textId="77777777" w:rsidR="007E06A7" w:rsidRPr="000752BA" w:rsidRDefault="007E06A7" w:rsidP="00615B28">
      <w:pPr>
        <w:pStyle w:val="JobTitle"/>
        <w:rPr>
          <w:sz w:val="22"/>
          <w:szCs w:val="24"/>
        </w:rPr>
      </w:pPr>
    </w:p>
    <w:p w14:paraId="3CF10951" w14:textId="77777777" w:rsidR="007E06A7" w:rsidRPr="000752BA" w:rsidRDefault="007E06A7" w:rsidP="007E06A7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t>VEX Robotics Competition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1074706134"/>
          <w:placeholder>
            <w:docPart w:val="89815B62DCBC41C1A2A6858BD363607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Jan 2014 – Jun 2014</w:t>
          </w:r>
        </w:sdtContent>
      </w:sdt>
    </w:p>
    <w:p w14:paraId="05FF49C3" w14:textId="77777777" w:rsidR="003C594E" w:rsidRPr="000752BA" w:rsidRDefault="00CD1CBA" w:rsidP="003C594E">
      <w:pPr>
        <w:pStyle w:val="ListParagraph"/>
        <w:numPr>
          <w:ilvl w:val="0"/>
          <w:numId w:val="5"/>
        </w:numPr>
        <w:rPr>
          <w:rFonts w:cstheme="minorHAnsi"/>
          <w:b/>
          <w:sz w:val="22"/>
        </w:rPr>
      </w:pPr>
      <w:r>
        <w:rPr>
          <w:rFonts w:cstheme="minorHAnsi"/>
          <w:sz w:val="22"/>
        </w:rPr>
        <w:t>Set</w:t>
      </w:r>
      <w:r w:rsidR="003C594E" w:rsidRPr="000752BA">
        <w:rPr>
          <w:rFonts w:cstheme="minorHAnsi"/>
          <w:sz w:val="22"/>
        </w:rPr>
        <w:t xml:space="preserve"> up and </w:t>
      </w:r>
      <w:r w:rsidR="004C5AEC">
        <w:rPr>
          <w:rFonts w:cstheme="minorHAnsi"/>
          <w:sz w:val="22"/>
        </w:rPr>
        <w:t>took</w:t>
      </w:r>
      <w:r w:rsidR="003C594E" w:rsidRPr="000752BA">
        <w:rPr>
          <w:rFonts w:cstheme="minorHAnsi"/>
          <w:sz w:val="22"/>
        </w:rPr>
        <w:t xml:space="preserve"> down fields for VEX</w:t>
      </w:r>
      <w:r w:rsidR="008D0937">
        <w:rPr>
          <w:rFonts w:cstheme="minorHAnsi"/>
          <w:sz w:val="22"/>
        </w:rPr>
        <w:t xml:space="preserve"> Robotics Competitions, refereed for games, and assisted</w:t>
      </w:r>
      <w:r w:rsidR="003C594E" w:rsidRPr="000752BA">
        <w:rPr>
          <w:rFonts w:cstheme="minorHAnsi"/>
          <w:sz w:val="22"/>
        </w:rPr>
        <w:t xml:space="preserve"> competitors around the </w:t>
      </w:r>
      <w:r w:rsidR="004C5AEC">
        <w:rPr>
          <w:rFonts w:cstheme="minorHAnsi"/>
          <w:sz w:val="22"/>
        </w:rPr>
        <w:t>venue</w:t>
      </w:r>
      <w:r w:rsidR="003C594E" w:rsidRPr="000752BA">
        <w:rPr>
          <w:rFonts w:cstheme="minorHAnsi"/>
          <w:sz w:val="22"/>
        </w:rPr>
        <w:t>.</w:t>
      </w:r>
    </w:p>
    <w:p w14:paraId="2DBD6F72" w14:textId="77777777" w:rsidR="000B06C4" w:rsidRPr="000B06C4" w:rsidRDefault="000B06C4" w:rsidP="000B06C4">
      <w:pPr>
        <w:pStyle w:val="SectionHead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Technical reports</w:t>
      </w:r>
    </w:p>
    <w:p w14:paraId="5AAE6FCC" w14:textId="61DC7482" w:rsidR="00A34940" w:rsidRPr="00A34940" w:rsidRDefault="00A34940" w:rsidP="00A34940">
      <w:pPr>
        <w:pStyle w:val="JobTitle"/>
        <w:numPr>
          <w:ilvl w:val="0"/>
          <w:numId w:val="10"/>
        </w:numPr>
        <w:rPr>
          <w:b w:val="0"/>
          <w:sz w:val="22"/>
          <w:szCs w:val="24"/>
        </w:rPr>
      </w:pPr>
      <w:r w:rsidRPr="000A6D68">
        <w:rPr>
          <w:sz w:val="22"/>
          <w:szCs w:val="24"/>
        </w:rPr>
        <w:t>Su, C.-Y.</w:t>
      </w:r>
      <w:r>
        <w:rPr>
          <w:b w:val="0"/>
          <w:sz w:val="22"/>
          <w:szCs w:val="24"/>
        </w:rPr>
        <w:t xml:space="preserve">, </w:t>
      </w:r>
      <w:proofErr w:type="spellStart"/>
      <w:r>
        <w:rPr>
          <w:b w:val="0"/>
          <w:sz w:val="22"/>
          <w:szCs w:val="24"/>
        </w:rPr>
        <w:t>Kryukov</w:t>
      </w:r>
      <w:proofErr w:type="spellEnd"/>
      <w:r>
        <w:rPr>
          <w:b w:val="0"/>
          <w:sz w:val="22"/>
          <w:szCs w:val="24"/>
        </w:rPr>
        <w:t>, I., and Gravel, S.</w:t>
      </w:r>
      <w:r w:rsidRPr="000B06C4">
        <w:rPr>
          <w:b w:val="0"/>
          <w:sz w:val="22"/>
          <w:szCs w:val="24"/>
        </w:rPr>
        <w:t xml:space="preserve">, </w:t>
      </w:r>
      <w:r>
        <w:rPr>
          <w:b w:val="0"/>
          <w:sz w:val="22"/>
          <w:szCs w:val="24"/>
        </w:rPr>
        <w:t>Inferring the History of Admixed Populations, COMP 401: Project in Biology and Computer Science, McGill University, Montreal, QC, Canada, April 2020</w:t>
      </w:r>
    </w:p>
    <w:p w14:paraId="57692554" w14:textId="68492F74" w:rsidR="000B06C4" w:rsidRDefault="000B06C4" w:rsidP="000B06C4">
      <w:pPr>
        <w:pStyle w:val="JobTitle"/>
        <w:numPr>
          <w:ilvl w:val="0"/>
          <w:numId w:val="10"/>
        </w:numPr>
        <w:rPr>
          <w:b w:val="0"/>
          <w:sz w:val="22"/>
          <w:szCs w:val="24"/>
        </w:rPr>
      </w:pPr>
      <w:r w:rsidRPr="000A6D68">
        <w:rPr>
          <w:sz w:val="22"/>
          <w:szCs w:val="24"/>
        </w:rPr>
        <w:t>Su, C.-Y.</w:t>
      </w:r>
      <w:r w:rsidRPr="000B06C4">
        <w:rPr>
          <w:b w:val="0"/>
          <w:sz w:val="22"/>
          <w:szCs w:val="24"/>
        </w:rPr>
        <w:t xml:space="preserve"> and </w:t>
      </w:r>
      <w:proofErr w:type="spellStart"/>
      <w:r w:rsidRPr="000B06C4">
        <w:rPr>
          <w:b w:val="0"/>
          <w:sz w:val="22"/>
          <w:szCs w:val="24"/>
        </w:rPr>
        <w:t>Hayer</w:t>
      </w:r>
      <w:proofErr w:type="spellEnd"/>
      <w:r w:rsidRPr="000B06C4">
        <w:rPr>
          <w:b w:val="0"/>
          <w:sz w:val="22"/>
          <w:szCs w:val="24"/>
        </w:rPr>
        <w:t xml:space="preserve">, A., </w:t>
      </w:r>
      <w:r w:rsidRPr="000A6D68">
        <w:rPr>
          <w:b w:val="0"/>
          <w:sz w:val="22"/>
        </w:rPr>
        <w:t>Regulation of Collective Endothelial Cell Migration by N-cadherin</w:t>
      </w:r>
      <w:r>
        <w:rPr>
          <w:b w:val="0"/>
          <w:sz w:val="22"/>
          <w:szCs w:val="24"/>
        </w:rPr>
        <w:t>, BIOL 467: Independent Research Project 2, McGill University, Montreal, QC, Canada, April 2019</w:t>
      </w:r>
    </w:p>
    <w:p w14:paraId="77C9FB34" w14:textId="77777777" w:rsidR="001221BA" w:rsidRDefault="000B06C4" w:rsidP="00061013">
      <w:pPr>
        <w:pStyle w:val="JobTitle"/>
        <w:numPr>
          <w:ilvl w:val="0"/>
          <w:numId w:val="10"/>
        </w:numPr>
        <w:rPr>
          <w:b w:val="0"/>
          <w:sz w:val="22"/>
          <w:szCs w:val="24"/>
        </w:rPr>
      </w:pPr>
      <w:r w:rsidRPr="000A6D68">
        <w:rPr>
          <w:sz w:val="22"/>
          <w:szCs w:val="24"/>
        </w:rPr>
        <w:t>Su, C.-Y.</w:t>
      </w:r>
      <w:r w:rsidRPr="000B06C4">
        <w:rPr>
          <w:b w:val="0"/>
          <w:sz w:val="22"/>
          <w:szCs w:val="24"/>
        </w:rPr>
        <w:t xml:space="preserve"> and </w:t>
      </w:r>
      <w:proofErr w:type="spellStart"/>
      <w:r w:rsidRPr="000B06C4">
        <w:rPr>
          <w:b w:val="0"/>
          <w:sz w:val="22"/>
          <w:szCs w:val="24"/>
        </w:rPr>
        <w:t>Hayer</w:t>
      </w:r>
      <w:proofErr w:type="spellEnd"/>
      <w:r w:rsidRPr="000B06C4">
        <w:rPr>
          <w:b w:val="0"/>
          <w:sz w:val="22"/>
          <w:szCs w:val="24"/>
        </w:rPr>
        <w:t xml:space="preserve">, A., </w:t>
      </w:r>
      <w:r w:rsidRPr="000A6D68">
        <w:rPr>
          <w:b w:val="0"/>
          <w:sz w:val="22"/>
        </w:rPr>
        <w:t>Investigating the Role of Classical Cadherin Isoforms in the Control of Collective Cell Migration</w:t>
      </w:r>
      <w:r>
        <w:rPr>
          <w:b w:val="0"/>
          <w:sz w:val="22"/>
        </w:rPr>
        <w:t>,</w:t>
      </w:r>
      <w:r w:rsidRPr="000B06C4">
        <w:rPr>
          <w:b w:val="0"/>
          <w:sz w:val="22"/>
          <w:szCs w:val="24"/>
        </w:rPr>
        <w:t xml:space="preserve"> BIOL 46</w:t>
      </w:r>
      <w:r>
        <w:rPr>
          <w:b w:val="0"/>
          <w:sz w:val="22"/>
          <w:szCs w:val="24"/>
        </w:rPr>
        <w:t>6</w:t>
      </w:r>
      <w:r w:rsidRPr="000B06C4">
        <w:rPr>
          <w:b w:val="0"/>
          <w:sz w:val="22"/>
          <w:szCs w:val="24"/>
        </w:rPr>
        <w:t xml:space="preserve">: Independent Research Project </w:t>
      </w:r>
      <w:r>
        <w:rPr>
          <w:b w:val="0"/>
          <w:sz w:val="22"/>
          <w:szCs w:val="24"/>
        </w:rPr>
        <w:t>1</w:t>
      </w:r>
      <w:r w:rsidRPr="000B06C4">
        <w:rPr>
          <w:b w:val="0"/>
          <w:sz w:val="22"/>
          <w:szCs w:val="24"/>
        </w:rPr>
        <w:t xml:space="preserve">, McGill University, Montreal, QC, Canada, </w:t>
      </w:r>
      <w:r>
        <w:rPr>
          <w:b w:val="0"/>
          <w:sz w:val="22"/>
          <w:szCs w:val="24"/>
        </w:rPr>
        <w:t>December</w:t>
      </w:r>
      <w:r w:rsidRPr="000B06C4">
        <w:rPr>
          <w:b w:val="0"/>
          <w:sz w:val="22"/>
          <w:szCs w:val="24"/>
        </w:rPr>
        <w:t xml:space="preserve"> 201</w:t>
      </w:r>
      <w:r>
        <w:rPr>
          <w:b w:val="0"/>
          <w:sz w:val="22"/>
          <w:szCs w:val="24"/>
        </w:rPr>
        <w:t>8</w:t>
      </w:r>
    </w:p>
    <w:p w14:paraId="1AB6E51E" w14:textId="293BC10F" w:rsidR="000B06C4" w:rsidRPr="009412A8" w:rsidRDefault="003D5647" w:rsidP="009412A8">
      <w:pPr>
        <w:pStyle w:val="JobTitle"/>
        <w:numPr>
          <w:ilvl w:val="0"/>
          <w:numId w:val="10"/>
        </w:numPr>
        <w:rPr>
          <w:b w:val="0"/>
          <w:sz w:val="22"/>
          <w:szCs w:val="24"/>
        </w:rPr>
      </w:pPr>
      <w:proofErr w:type="spellStart"/>
      <w:proofErr w:type="gramStart"/>
      <w:r w:rsidRPr="000A6D68">
        <w:rPr>
          <w:sz w:val="22"/>
          <w:szCs w:val="24"/>
        </w:rPr>
        <w:t>Su,C</w:t>
      </w:r>
      <w:proofErr w:type="spellEnd"/>
      <w:r w:rsidRPr="000A6D68">
        <w:rPr>
          <w:sz w:val="22"/>
          <w:szCs w:val="24"/>
        </w:rPr>
        <w:t>.</w:t>
      </w:r>
      <w:proofErr w:type="gramEnd"/>
      <w:r w:rsidRPr="000A6D68">
        <w:rPr>
          <w:sz w:val="22"/>
          <w:szCs w:val="24"/>
        </w:rPr>
        <w:t>-Y.</w:t>
      </w:r>
      <w:r>
        <w:rPr>
          <w:b w:val="0"/>
          <w:sz w:val="22"/>
          <w:szCs w:val="24"/>
        </w:rPr>
        <w:t xml:space="preserve">, </w:t>
      </w:r>
      <w:r w:rsidRPr="000A6D68">
        <w:rPr>
          <w:b w:val="0"/>
          <w:sz w:val="22"/>
          <w:szCs w:val="24"/>
        </w:rPr>
        <w:t xml:space="preserve">Spatial Learning in </w:t>
      </w:r>
      <w:r w:rsidRPr="000A6D68">
        <w:rPr>
          <w:b w:val="0"/>
          <w:i/>
          <w:sz w:val="22"/>
          <w:szCs w:val="24"/>
        </w:rPr>
        <w:t xml:space="preserve">Porcellio </w:t>
      </w:r>
      <w:proofErr w:type="spellStart"/>
      <w:r w:rsidRPr="000A6D68">
        <w:rPr>
          <w:b w:val="0"/>
          <w:i/>
          <w:sz w:val="22"/>
          <w:szCs w:val="24"/>
        </w:rPr>
        <w:t>Scaber</w:t>
      </w:r>
      <w:proofErr w:type="spellEnd"/>
      <w:r w:rsidRPr="000A6D68">
        <w:rPr>
          <w:b w:val="0"/>
          <w:sz w:val="22"/>
          <w:szCs w:val="24"/>
        </w:rPr>
        <w:t>, the Common Sow Bug</w:t>
      </w:r>
      <w:r>
        <w:rPr>
          <w:b w:val="0"/>
          <w:sz w:val="22"/>
          <w:szCs w:val="24"/>
        </w:rPr>
        <w:t>, International Baccalaureate</w:t>
      </w:r>
      <w:r w:rsidR="00FE139F">
        <w:rPr>
          <w:b w:val="0"/>
          <w:sz w:val="22"/>
          <w:szCs w:val="24"/>
        </w:rPr>
        <w:t>:</w:t>
      </w:r>
      <w:r>
        <w:rPr>
          <w:b w:val="0"/>
          <w:sz w:val="22"/>
          <w:szCs w:val="24"/>
        </w:rPr>
        <w:t xml:space="preserve"> Extended Essay, July 2016</w:t>
      </w:r>
      <w:r w:rsidR="004919AA">
        <w:rPr>
          <w:b w:val="0"/>
          <w:sz w:val="22"/>
          <w:szCs w:val="24"/>
        </w:rPr>
        <w:t xml:space="preserve">. </w:t>
      </w:r>
      <w:r w:rsidR="004919AA">
        <w:rPr>
          <w:b w:val="0"/>
          <w:i/>
          <w:iCs/>
          <w:sz w:val="22"/>
          <w:szCs w:val="24"/>
        </w:rPr>
        <w:t>Received 33 out of 36 possible points where 29 points is an A.</w:t>
      </w:r>
      <w:r w:rsidR="000B06C4" w:rsidRPr="009412A8">
        <w:rPr>
          <w:b w:val="0"/>
          <w:sz w:val="22"/>
          <w:szCs w:val="24"/>
        </w:rPr>
        <w:tab/>
      </w:r>
    </w:p>
    <w:p w14:paraId="758060AC" w14:textId="77777777" w:rsidR="000B06C4" w:rsidRPr="00EB3EB2" w:rsidRDefault="00BA7A2B" w:rsidP="000B06C4">
      <w:pPr>
        <w:pStyle w:val="SectionHead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presentations</w:t>
      </w:r>
    </w:p>
    <w:p w14:paraId="5909B034" w14:textId="77777777" w:rsidR="00257D0C" w:rsidRPr="000752BA" w:rsidRDefault="007153D6" w:rsidP="00AE48AB">
      <w:pPr>
        <w:pStyle w:val="JobTitle"/>
        <w:rPr>
          <w:sz w:val="22"/>
          <w:szCs w:val="24"/>
        </w:rPr>
      </w:pPr>
      <w:r>
        <w:rPr>
          <w:sz w:val="22"/>
          <w:szCs w:val="24"/>
        </w:rPr>
        <w:t xml:space="preserve">Su, C.-Y. </w:t>
      </w:r>
      <w:r>
        <w:rPr>
          <w:b w:val="0"/>
          <w:sz w:val="22"/>
          <w:szCs w:val="24"/>
        </w:rPr>
        <w:t xml:space="preserve">(2019) </w:t>
      </w:r>
      <w:r w:rsidR="00257D0C" w:rsidRPr="00AE48AB">
        <w:rPr>
          <w:b w:val="0"/>
          <w:sz w:val="22"/>
          <w:szCs w:val="24"/>
        </w:rPr>
        <w:t>“</w:t>
      </w:r>
      <w:r w:rsidR="00257D0C" w:rsidRPr="00AE48AB">
        <w:rPr>
          <w:b w:val="0"/>
          <w:i/>
          <w:sz w:val="22"/>
          <w:szCs w:val="24"/>
        </w:rPr>
        <w:t>Investigating the Role of Classical Cadherin Isoforms in the Control of Collective Cell Migration</w:t>
      </w:r>
      <w:r w:rsidR="00257D0C" w:rsidRPr="00AE48AB">
        <w:rPr>
          <w:b w:val="0"/>
          <w:sz w:val="22"/>
          <w:szCs w:val="24"/>
        </w:rPr>
        <w:t>”</w:t>
      </w:r>
      <w:r>
        <w:rPr>
          <w:b w:val="0"/>
          <w:sz w:val="22"/>
          <w:szCs w:val="24"/>
        </w:rPr>
        <w:t>, Kaohsiung Medical University, Kaohsiung, Taiwan</w:t>
      </w:r>
      <w:r w:rsidR="00257D0C" w:rsidRPr="000752BA">
        <w:rPr>
          <w:sz w:val="22"/>
          <w:szCs w:val="24"/>
        </w:rPr>
        <w:tab/>
      </w:r>
      <w:r w:rsidR="00257D0C">
        <w:rPr>
          <w:sz w:val="22"/>
          <w:szCs w:val="24"/>
        </w:rPr>
        <w:t xml:space="preserve">June  </w:t>
      </w:r>
      <w:sdt>
        <w:sdtPr>
          <w:rPr>
            <w:sz w:val="22"/>
            <w:szCs w:val="24"/>
          </w:rPr>
          <w:id w:val="1717934631"/>
          <w:placeholder>
            <w:docPart w:val="7CB8E6DE085E48B68A54D0A9071F3371"/>
          </w:placeholder>
          <w:date w:fullDate="2019-06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257D0C">
            <w:rPr>
              <w:sz w:val="22"/>
              <w:szCs w:val="24"/>
            </w:rPr>
            <w:t>2019</w:t>
          </w:r>
        </w:sdtContent>
      </w:sdt>
    </w:p>
    <w:p w14:paraId="63B98F55" w14:textId="77777777" w:rsidR="00257D0C" w:rsidRPr="000F24CD" w:rsidRDefault="000F24CD" w:rsidP="001A5325">
      <w:pPr>
        <w:pStyle w:val="JobTitle"/>
        <w:numPr>
          <w:ilvl w:val="0"/>
          <w:numId w:val="5"/>
        </w:numPr>
        <w:rPr>
          <w:sz w:val="22"/>
          <w:szCs w:val="24"/>
        </w:rPr>
      </w:pPr>
      <w:r>
        <w:rPr>
          <w:b w:val="0"/>
          <w:sz w:val="22"/>
          <w:szCs w:val="24"/>
        </w:rPr>
        <w:t>Given to 4</w:t>
      </w:r>
      <w:r w:rsidRPr="000B0F3E">
        <w:rPr>
          <w:b w:val="0"/>
          <w:sz w:val="22"/>
          <w:szCs w:val="24"/>
          <w:vertAlign w:val="superscript"/>
        </w:rPr>
        <w:t>th</w:t>
      </w:r>
      <w:r>
        <w:rPr>
          <w:b w:val="0"/>
          <w:sz w:val="22"/>
          <w:szCs w:val="24"/>
        </w:rPr>
        <w:t xml:space="preserve"> Year Undergraduates in the Biotechnology program </w:t>
      </w:r>
    </w:p>
    <w:p w14:paraId="60BCA4EA" w14:textId="77777777" w:rsidR="007F41E0" w:rsidRDefault="007F41E0" w:rsidP="001A5325">
      <w:pPr>
        <w:pStyle w:val="SectionHead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committees</w:t>
      </w:r>
    </w:p>
    <w:p w14:paraId="400F9A92" w14:textId="77777777" w:rsidR="00242C73" w:rsidRPr="000752BA" w:rsidRDefault="00242C73" w:rsidP="00242C73">
      <w:pPr>
        <w:pStyle w:val="JobTitle"/>
        <w:rPr>
          <w:sz w:val="22"/>
          <w:szCs w:val="24"/>
        </w:rPr>
      </w:pPr>
      <w:r>
        <w:rPr>
          <w:sz w:val="22"/>
          <w:szCs w:val="24"/>
        </w:rPr>
        <w:t>SKILLS21 Program Committee</w:t>
      </w:r>
      <w:r w:rsidR="00513360">
        <w:rPr>
          <w:sz w:val="22"/>
          <w:szCs w:val="24"/>
        </w:rPr>
        <w:t>, SSMU Student Representative</w:t>
      </w:r>
      <w:r w:rsidRPr="000752BA">
        <w:rPr>
          <w:sz w:val="22"/>
          <w:szCs w:val="24"/>
        </w:rPr>
        <w:tab/>
      </w:r>
      <w:r>
        <w:rPr>
          <w:sz w:val="22"/>
          <w:szCs w:val="24"/>
        </w:rPr>
        <w:t>2019</w:t>
      </w:r>
      <w:r w:rsidR="00B83213">
        <w:rPr>
          <w:sz w:val="22"/>
          <w:szCs w:val="24"/>
        </w:rPr>
        <w:t xml:space="preserve"> - Present</w:t>
      </w:r>
    </w:p>
    <w:p w14:paraId="31A9ACA8" w14:textId="6D7F0FF9" w:rsidR="00242C73" w:rsidRDefault="00D37EF8" w:rsidP="00242C73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 w:rsidRPr="00D37EF8">
        <w:rPr>
          <w:rFonts w:cstheme="minorHAnsi"/>
          <w:sz w:val="22"/>
        </w:rPr>
        <w:t>Discussed with faculty leaders how to get undergrads more involved in self-development workshops. Proposed and categorized 9 new additional workshops for the program.</w:t>
      </w:r>
    </w:p>
    <w:p w14:paraId="3E94B07A" w14:textId="77777777" w:rsidR="009412A8" w:rsidRPr="00D37EF8" w:rsidRDefault="009412A8" w:rsidP="009412A8">
      <w:pPr>
        <w:pStyle w:val="ListParagraph"/>
        <w:ind w:left="1080"/>
        <w:rPr>
          <w:rFonts w:cstheme="minorHAnsi"/>
          <w:sz w:val="22"/>
        </w:rPr>
      </w:pPr>
    </w:p>
    <w:p w14:paraId="555165CC" w14:textId="77777777" w:rsidR="00242C73" w:rsidRPr="000752BA" w:rsidRDefault="00242C73" w:rsidP="00242C73">
      <w:pPr>
        <w:pStyle w:val="JobTitle"/>
        <w:rPr>
          <w:sz w:val="22"/>
          <w:szCs w:val="24"/>
        </w:rPr>
      </w:pPr>
      <w:r>
        <w:rPr>
          <w:sz w:val="22"/>
          <w:szCs w:val="24"/>
        </w:rPr>
        <w:t>Teaching and Learning Services Working Group Committee</w:t>
      </w:r>
      <w:r w:rsidR="00513360">
        <w:rPr>
          <w:sz w:val="22"/>
          <w:szCs w:val="24"/>
        </w:rPr>
        <w:t>, SSMU Student Representative</w:t>
      </w:r>
      <w:r w:rsidRPr="000752BA">
        <w:rPr>
          <w:sz w:val="22"/>
          <w:szCs w:val="24"/>
        </w:rPr>
        <w:tab/>
      </w:r>
      <w:r>
        <w:rPr>
          <w:sz w:val="22"/>
          <w:szCs w:val="24"/>
        </w:rPr>
        <w:t>2019</w:t>
      </w:r>
      <w:r w:rsidR="00B83213">
        <w:rPr>
          <w:sz w:val="22"/>
          <w:szCs w:val="24"/>
        </w:rPr>
        <w:t xml:space="preserve"> - Present</w:t>
      </w:r>
    </w:p>
    <w:p w14:paraId="2EBB28DD" w14:textId="77777777" w:rsidR="00D37EF8" w:rsidRPr="00D37EF8" w:rsidRDefault="00D37EF8" w:rsidP="00242C73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 w:rsidRPr="00D37EF8">
        <w:rPr>
          <w:rFonts w:cstheme="minorHAnsi"/>
          <w:sz w:val="22"/>
        </w:rPr>
        <w:lastRenderedPageBreak/>
        <w:t xml:space="preserve">Worked with directors and faculty representatives to determine how to allocate $4.6M to campus buildings. Learned in-depth of the renovation process from pre-design to actual rebuilding. </w:t>
      </w:r>
    </w:p>
    <w:p w14:paraId="5D1B7363" w14:textId="77777777" w:rsidR="00242C73" w:rsidRPr="000752BA" w:rsidRDefault="00044207" w:rsidP="00242C73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Review classroom projects </w:t>
      </w:r>
      <w:r w:rsidR="00513360">
        <w:rPr>
          <w:rFonts w:cstheme="minorHAnsi"/>
          <w:sz w:val="22"/>
        </w:rPr>
        <w:t xml:space="preserve">and provided a voice for students </w:t>
      </w:r>
    </w:p>
    <w:p w14:paraId="01267349" w14:textId="77777777" w:rsidR="00242C73" w:rsidRPr="000752BA" w:rsidRDefault="00513360" w:rsidP="00242C73">
      <w:pPr>
        <w:pStyle w:val="ListParagraph"/>
        <w:numPr>
          <w:ilvl w:val="0"/>
          <w:numId w:val="5"/>
        </w:numPr>
        <w:rPr>
          <w:rFonts w:cstheme="minorHAnsi"/>
          <w:sz w:val="22"/>
        </w:rPr>
      </w:pPr>
      <w:r>
        <w:rPr>
          <w:rFonts w:cstheme="minorHAnsi"/>
          <w:sz w:val="22"/>
        </w:rPr>
        <w:t>Made recommendations for improvements to the campus</w:t>
      </w:r>
    </w:p>
    <w:p w14:paraId="588A3A62" w14:textId="77777777" w:rsidR="008F3F5D" w:rsidRPr="00EB3EB2" w:rsidRDefault="00331CBC" w:rsidP="001A5325">
      <w:pPr>
        <w:pStyle w:val="SectionHead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Extra</w:t>
      </w:r>
      <w:r w:rsidR="001A5325" w:rsidRPr="00EB3EB2">
        <w:rPr>
          <w:sz w:val="24"/>
          <w:szCs w:val="24"/>
          <w:u w:val="single"/>
        </w:rPr>
        <w:t>curricular activities</w:t>
      </w:r>
      <w:r w:rsidR="008E4EB6">
        <w:rPr>
          <w:sz w:val="24"/>
          <w:szCs w:val="24"/>
          <w:u w:val="single"/>
        </w:rPr>
        <w:t>/interests</w:t>
      </w:r>
    </w:p>
    <w:p w14:paraId="49EEAA20" w14:textId="77777777" w:rsidR="008F3F5D" w:rsidRPr="000752BA" w:rsidRDefault="007E06A7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t>Math Club, Environment Club, Ballroom Dance Club</w:t>
      </w:r>
      <w:r w:rsidR="0015144B" w:rsidRPr="000752BA">
        <w:rPr>
          <w:sz w:val="22"/>
          <w:szCs w:val="24"/>
        </w:rPr>
        <w:t>, Table Tennis Team</w:t>
      </w:r>
      <w:r w:rsidR="00485333"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275215262"/>
          <w:placeholder>
            <w:docPart w:val="13B2F665273E42E499F575DD7D424F97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2014-2016</w:t>
          </w:r>
        </w:sdtContent>
      </w:sdt>
    </w:p>
    <w:p w14:paraId="6401765F" w14:textId="77777777" w:rsidR="00FF4146" w:rsidRPr="000752BA" w:rsidRDefault="00FF4146">
      <w:pPr>
        <w:pStyle w:val="JobTitle"/>
        <w:rPr>
          <w:sz w:val="22"/>
          <w:szCs w:val="24"/>
        </w:rPr>
      </w:pPr>
    </w:p>
    <w:p w14:paraId="2727182B" w14:textId="77777777" w:rsidR="008F3F5D" w:rsidRPr="000752BA" w:rsidRDefault="001A5325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t>Gymnastics</w:t>
      </w:r>
      <w:r w:rsidR="00485333"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275215266"/>
          <w:placeholder>
            <w:docPart w:val="958D834A7D1F43BB9E0DB23C10AB2B8D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2014 - 2015</w:t>
          </w:r>
        </w:sdtContent>
      </w:sdt>
    </w:p>
    <w:p w14:paraId="21D6F48D" w14:textId="77777777" w:rsidR="001A5325" w:rsidRPr="000752BA" w:rsidRDefault="00896236" w:rsidP="00896236">
      <w:pPr>
        <w:pStyle w:val="JobTitle"/>
        <w:numPr>
          <w:ilvl w:val="0"/>
          <w:numId w:val="5"/>
        </w:numPr>
        <w:rPr>
          <w:sz w:val="22"/>
          <w:szCs w:val="24"/>
        </w:rPr>
      </w:pPr>
      <w:r>
        <w:rPr>
          <w:b w:val="0"/>
          <w:sz w:val="22"/>
          <w:szCs w:val="24"/>
        </w:rPr>
        <w:t>Taught gymnastics skills</w:t>
      </w:r>
      <w:r w:rsidR="00C34B8F">
        <w:rPr>
          <w:b w:val="0"/>
          <w:sz w:val="22"/>
          <w:szCs w:val="24"/>
        </w:rPr>
        <w:t xml:space="preserve"> and drills</w:t>
      </w:r>
      <w:r>
        <w:rPr>
          <w:b w:val="0"/>
          <w:sz w:val="22"/>
          <w:szCs w:val="24"/>
        </w:rPr>
        <w:t xml:space="preserve"> to children 12 and under</w:t>
      </w:r>
    </w:p>
    <w:p w14:paraId="4E709146" w14:textId="77777777" w:rsidR="00896236" w:rsidRDefault="00896236">
      <w:pPr>
        <w:pStyle w:val="JobTitle"/>
        <w:rPr>
          <w:sz w:val="22"/>
          <w:szCs w:val="24"/>
        </w:rPr>
      </w:pPr>
    </w:p>
    <w:p w14:paraId="4F821248" w14:textId="77777777" w:rsidR="008F3F5D" w:rsidRPr="000752BA" w:rsidRDefault="001A5325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t>Cross Country and Track &amp; Field</w:t>
      </w:r>
      <w:r w:rsidR="00485333"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275215269"/>
          <w:placeholder>
            <w:docPart w:val="227D6F1E00B145E8AAADD9CF9C646C7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2011 - 2016</w:t>
          </w:r>
        </w:sdtContent>
      </w:sdt>
    </w:p>
    <w:p w14:paraId="4C04248E" w14:textId="77777777" w:rsidR="008D0937" w:rsidRDefault="008D0937" w:rsidP="008D0937">
      <w:pPr>
        <w:pStyle w:val="ListParagraph"/>
        <w:numPr>
          <w:ilvl w:val="0"/>
          <w:numId w:val="5"/>
        </w:numPr>
        <w:rPr>
          <w:sz w:val="22"/>
          <w:szCs w:val="24"/>
        </w:rPr>
      </w:pPr>
      <w:r w:rsidRPr="000752BA">
        <w:rPr>
          <w:sz w:val="22"/>
          <w:szCs w:val="24"/>
        </w:rPr>
        <w:t xml:space="preserve">Captain of </w:t>
      </w:r>
      <w:proofErr w:type="gramStart"/>
      <w:r w:rsidRPr="000752BA">
        <w:rPr>
          <w:sz w:val="22"/>
          <w:szCs w:val="24"/>
        </w:rPr>
        <w:t>Cross Country</w:t>
      </w:r>
      <w:proofErr w:type="gramEnd"/>
      <w:r w:rsidRPr="000752BA">
        <w:rPr>
          <w:sz w:val="22"/>
          <w:szCs w:val="24"/>
        </w:rPr>
        <w:t xml:space="preserve"> Team</w:t>
      </w:r>
      <w:r>
        <w:rPr>
          <w:sz w:val="22"/>
          <w:szCs w:val="24"/>
        </w:rPr>
        <w:t xml:space="preserve">; raced at </w:t>
      </w:r>
      <w:r w:rsidRPr="008D0937">
        <w:rPr>
          <w:sz w:val="22"/>
          <w:szCs w:val="24"/>
        </w:rPr>
        <w:t>BC Prov</w:t>
      </w:r>
      <w:r>
        <w:rPr>
          <w:sz w:val="22"/>
          <w:szCs w:val="24"/>
        </w:rPr>
        <w:t>incial Championships</w:t>
      </w:r>
    </w:p>
    <w:p w14:paraId="55FB319A" w14:textId="77777777" w:rsidR="00E92DF6" w:rsidRPr="000752BA" w:rsidRDefault="00E92DF6" w:rsidP="008D0937">
      <w:pPr>
        <w:pStyle w:val="JobTitle"/>
        <w:ind w:left="0"/>
        <w:rPr>
          <w:sz w:val="22"/>
          <w:szCs w:val="24"/>
        </w:rPr>
      </w:pPr>
    </w:p>
    <w:p w14:paraId="20AACEDE" w14:textId="77777777" w:rsidR="004737DB" w:rsidRDefault="007E06A7" w:rsidP="004737DB">
      <w:pPr>
        <w:pStyle w:val="JobTitle"/>
        <w:rPr>
          <w:sz w:val="22"/>
          <w:szCs w:val="24"/>
        </w:rPr>
      </w:pPr>
      <w:r w:rsidRPr="000752BA">
        <w:rPr>
          <w:sz w:val="22"/>
          <w:szCs w:val="24"/>
        </w:rPr>
        <w:t>Red Cross Swimming</w:t>
      </w:r>
      <w:r w:rsidR="00485333" w:rsidRPr="000752BA">
        <w:rPr>
          <w:sz w:val="22"/>
          <w:szCs w:val="24"/>
        </w:rPr>
        <w:tab/>
      </w:r>
      <w:r w:rsidR="00B255A7">
        <w:rPr>
          <w:sz w:val="22"/>
          <w:szCs w:val="24"/>
        </w:rPr>
        <w:t>2013</w:t>
      </w:r>
    </w:p>
    <w:p w14:paraId="53CEE008" w14:textId="77777777" w:rsidR="004737DB" w:rsidRDefault="004737DB" w:rsidP="004737DB">
      <w:pPr>
        <w:pStyle w:val="SectionHead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Other Skills</w:t>
      </w:r>
    </w:p>
    <w:p w14:paraId="42757463" w14:textId="5B412E73" w:rsidR="004737DB" w:rsidRDefault="004737DB" w:rsidP="004737D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>P</w:t>
      </w:r>
      <w:r w:rsidRPr="00091FD6">
        <w:rPr>
          <w:rFonts w:ascii="Calibri" w:hAnsi="Calibri" w:cs="Calibri"/>
          <w:b/>
          <w:color w:val="000000"/>
          <w:shd w:val="clear" w:color="auto" w:fill="FFFFFF"/>
        </w:rPr>
        <w:t>roficient in Python, C, Java, MATLAB, R</w:t>
      </w:r>
      <w:r>
        <w:rPr>
          <w:rFonts w:ascii="Calibri" w:hAnsi="Calibri" w:cs="Calibri"/>
          <w:b/>
          <w:color w:val="000000"/>
          <w:shd w:val="clear" w:color="auto" w:fill="FFFFFF"/>
        </w:rPr>
        <w:t xml:space="preserve">, </w:t>
      </w:r>
      <w:proofErr w:type="spellStart"/>
      <w:r w:rsidR="00813571">
        <w:rPr>
          <w:rFonts w:ascii="Calibri" w:hAnsi="Calibri" w:cs="Calibri"/>
          <w:b/>
          <w:color w:val="000000"/>
          <w:shd w:val="clear" w:color="auto" w:fill="FFFFFF"/>
        </w:rPr>
        <w:t>OCaml</w:t>
      </w:r>
      <w:proofErr w:type="spellEnd"/>
      <w:r w:rsidR="00813571">
        <w:rPr>
          <w:rFonts w:ascii="Calibri" w:hAnsi="Calibri" w:cs="Calibri"/>
          <w:b/>
          <w:color w:val="000000"/>
          <w:shd w:val="clear" w:color="auto" w:fill="FFFFFF"/>
        </w:rPr>
        <w:t xml:space="preserve">, </w:t>
      </w:r>
      <w:r w:rsidR="00C41F6E">
        <w:rPr>
          <w:rFonts w:ascii="Calibri" w:hAnsi="Calibri" w:cs="Calibri"/>
          <w:b/>
          <w:color w:val="000000"/>
          <w:shd w:val="clear" w:color="auto" w:fill="FFFFFF"/>
        </w:rPr>
        <w:t xml:space="preserve">Git, </w:t>
      </w:r>
      <w:r>
        <w:rPr>
          <w:rFonts w:ascii="Calibri" w:hAnsi="Calibri" w:cs="Calibri"/>
          <w:b/>
          <w:color w:val="000000"/>
          <w:shd w:val="clear" w:color="auto" w:fill="FFFFFF"/>
        </w:rPr>
        <w:t>and Unix/Linux shell scripting</w:t>
      </w:r>
    </w:p>
    <w:p w14:paraId="44A5AC1F" w14:textId="0EAA09FA" w:rsidR="00C41F6E" w:rsidRPr="00C41F6E" w:rsidRDefault="00CE31C2" w:rsidP="004737D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 xml:space="preserve">Familiar with Machine Learning Frameworks such as </w:t>
      </w:r>
      <w:proofErr w:type="spellStart"/>
      <w:r>
        <w:rPr>
          <w:rFonts w:ascii="Calibri" w:hAnsi="Calibri" w:cs="Calibri"/>
          <w:b/>
          <w:color w:val="000000"/>
          <w:shd w:val="clear" w:color="auto" w:fill="FFFFFF"/>
        </w:rPr>
        <w:t>Scikit</w:t>
      </w:r>
      <w:proofErr w:type="spellEnd"/>
      <w:r>
        <w:rPr>
          <w:rFonts w:ascii="Calibri" w:hAnsi="Calibri" w:cs="Calibri"/>
          <w:b/>
          <w:color w:val="000000"/>
          <w:shd w:val="clear" w:color="auto" w:fill="FFFFFF"/>
        </w:rPr>
        <w:t xml:space="preserve">-Learn, </w:t>
      </w:r>
      <w:proofErr w:type="spellStart"/>
      <w:r>
        <w:rPr>
          <w:rFonts w:ascii="Calibri" w:hAnsi="Calibri" w:cs="Calibri"/>
          <w:b/>
          <w:color w:val="000000"/>
          <w:shd w:val="clear" w:color="auto" w:fill="FFFFFF"/>
        </w:rPr>
        <w:t>PyTorch</w:t>
      </w:r>
      <w:proofErr w:type="spellEnd"/>
    </w:p>
    <w:p w14:paraId="2EFEDFDE" w14:textId="77777777" w:rsidR="00A16D49" w:rsidRPr="00EB3EB2" w:rsidRDefault="00A16D49" w:rsidP="00A16D49">
      <w:pPr>
        <w:pStyle w:val="SectionHead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Certifications</w:t>
      </w:r>
    </w:p>
    <w:p w14:paraId="02DF22B1" w14:textId="77777777" w:rsidR="00A16D49" w:rsidRPr="000752BA" w:rsidRDefault="00A16D49" w:rsidP="00A16D49">
      <w:pPr>
        <w:pStyle w:val="JobTitle"/>
        <w:rPr>
          <w:sz w:val="22"/>
          <w:szCs w:val="24"/>
        </w:rPr>
      </w:pPr>
      <w:r>
        <w:rPr>
          <w:sz w:val="22"/>
          <w:szCs w:val="24"/>
        </w:rPr>
        <w:t>Safe Use of Biological Safety Cabinets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725114871"/>
          <w:placeholder>
            <w:docPart w:val="2160C800515D41D9935A8E68AD01DAC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May 2018 – May 2021</w:t>
          </w:r>
        </w:sdtContent>
      </w:sdt>
    </w:p>
    <w:p w14:paraId="45428803" w14:textId="77777777" w:rsidR="00A16D49" w:rsidRPr="000752BA" w:rsidRDefault="00A16D49" w:rsidP="00A16D49">
      <w:pPr>
        <w:pStyle w:val="JobTitle"/>
        <w:rPr>
          <w:sz w:val="22"/>
          <w:szCs w:val="24"/>
        </w:rPr>
      </w:pPr>
      <w:r>
        <w:rPr>
          <w:sz w:val="22"/>
          <w:szCs w:val="24"/>
        </w:rPr>
        <w:t>Introduction to Biosafety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-383335528"/>
          <w:placeholder>
            <w:docPart w:val="55A541EBD5E74203B299ADD10B36045D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May 2018 – May 2021</w:t>
          </w:r>
        </w:sdtContent>
      </w:sdt>
    </w:p>
    <w:p w14:paraId="2468BF46" w14:textId="77777777" w:rsidR="00A16D49" w:rsidRPr="000752BA" w:rsidRDefault="00A16D49" w:rsidP="00A16D49">
      <w:pPr>
        <w:pStyle w:val="JobTitle"/>
        <w:rPr>
          <w:sz w:val="22"/>
          <w:szCs w:val="24"/>
        </w:rPr>
      </w:pPr>
      <w:r>
        <w:rPr>
          <w:sz w:val="22"/>
          <w:szCs w:val="24"/>
        </w:rPr>
        <w:t>Hazardous Waste Management &amp; Disposal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-850879095"/>
          <w:placeholder>
            <w:docPart w:val="2CF9D6EA55204D8BBD20710F441D2AC2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Jun 2018 – Jun 2021</w:t>
          </w:r>
        </w:sdtContent>
      </w:sdt>
    </w:p>
    <w:p w14:paraId="617EA549" w14:textId="77777777" w:rsidR="00A16D49" w:rsidRPr="00A16D49" w:rsidRDefault="00A16D49" w:rsidP="00A16D49">
      <w:pPr>
        <w:pStyle w:val="JobTitle"/>
        <w:rPr>
          <w:sz w:val="22"/>
          <w:szCs w:val="24"/>
        </w:rPr>
      </w:pPr>
      <w:r>
        <w:rPr>
          <w:sz w:val="22"/>
          <w:szCs w:val="24"/>
        </w:rPr>
        <w:t>WHMIS</w:t>
      </w:r>
      <w:r w:rsidRPr="000752BA">
        <w:rPr>
          <w:sz w:val="22"/>
          <w:szCs w:val="24"/>
        </w:rPr>
        <w:tab/>
      </w:r>
      <w:sdt>
        <w:sdtPr>
          <w:rPr>
            <w:sz w:val="22"/>
            <w:szCs w:val="24"/>
          </w:rPr>
          <w:id w:val="-200931269"/>
          <w:placeholder>
            <w:docPart w:val="043D381171354CA5B600395A9454C17D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7237">
            <w:rPr>
              <w:sz w:val="22"/>
              <w:szCs w:val="24"/>
            </w:rPr>
            <w:t>Aug 2018 – Aug 2021</w:t>
          </w:r>
        </w:sdtContent>
      </w:sdt>
    </w:p>
    <w:p w14:paraId="5297DEF3" w14:textId="77777777" w:rsidR="008F3F5D" w:rsidRPr="00EB3EB2" w:rsidRDefault="00485333">
      <w:pPr>
        <w:pStyle w:val="SectionHeading"/>
        <w:rPr>
          <w:sz w:val="24"/>
          <w:szCs w:val="24"/>
          <w:u w:val="single"/>
        </w:rPr>
      </w:pPr>
      <w:r w:rsidRPr="00EB3EB2">
        <w:rPr>
          <w:sz w:val="24"/>
          <w:szCs w:val="24"/>
          <w:u w:val="single"/>
        </w:rPr>
        <w:t>LANGUAGES</w:t>
      </w:r>
    </w:p>
    <w:p w14:paraId="4EC5ED6D" w14:textId="1695FC6A" w:rsidR="009412A8" w:rsidRDefault="00EB3EB2" w:rsidP="0002226E">
      <w:pPr>
        <w:pStyle w:val="NormalBodyText"/>
        <w:rPr>
          <w:sz w:val="22"/>
          <w:szCs w:val="24"/>
        </w:rPr>
      </w:pPr>
      <w:r>
        <w:rPr>
          <w:sz w:val="22"/>
          <w:szCs w:val="24"/>
        </w:rPr>
        <w:t xml:space="preserve">Fluent: </w:t>
      </w:r>
      <w:r w:rsidR="001A5325" w:rsidRPr="000752BA">
        <w:rPr>
          <w:sz w:val="22"/>
          <w:szCs w:val="24"/>
        </w:rPr>
        <w:t>English, Chinese Mandarin, Taiwanese</w:t>
      </w:r>
    </w:p>
    <w:p w14:paraId="2750ECAA" w14:textId="69431D3F" w:rsidR="008F3F5D" w:rsidRPr="004857D6" w:rsidRDefault="00EB3EB2" w:rsidP="0002226E">
      <w:pPr>
        <w:pStyle w:val="NormalBodyText"/>
        <w:rPr>
          <w:sz w:val="24"/>
          <w:szCs w:val="24"/>
        </w:rPr>
      </w:pPr>
      <w:r>
        <w:rPr>
          <w:sz w:val="22"/>
          <w:szCs w:val="24"/>
        </w:rPr>
        <w:t>Basic: French</w:t>
      </w:r>
    </w:p>
    <w:sectPr w:rsidR="008F3F5D" w:rsidRPr="004857D6">
      <w:headerReference w:type="default" r:id="rId9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9E2CE" w14:textId="77777777" w:rsidR="006205CC" w:rsidRDefault="006205CC">
      <w:pPr>
        <w:spacing w:line="240" w:lineRule="auto"/>
      </w:pPr>
      <w:r>
        <w:separator/>
      </w:r>
    </w:p>
  </w:endnote>
  <w:endnote w:type="continuationSeparator" w:id="0">
    <w:p w14:paraId="6A4F99A5" w14:textId="77777777" w:rsidR="006205CC" w:rsidRDefault="00620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6D5BE" w14:textId="77777777" w:rsidR="006205CC" w:rsidRDefault="006205CC">
      <w:pPr>
        <w:spacing w:line="240" w:lineRule="auto"/>
      </w:pPr>
      <w:r>
        <w:separator/>
      </w:r>
    </w:p>
  </w:footnote>
  <w:footnote w:type="continuationSeparator" w:id="0">
    <w:p w14:paraId="26A83832" w14:textId="77777777" w:rsidR="006205CC" w:rsidRDefault="006205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D9D7E" w14:textId="77777777" w:rsidR="008F3F5D" w:rsidRDefault="006205CC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B3EB2">
          <w:rPr>
            <w:lang w:val="en-CA"/>
          </w:rPr>
          <w:t>Chen-Yang Su       Student</w:t>
        </w:r>
      </w:sdtContent>
    </w:sdt>
    <w:r w:rsidR="00485333">
      <w:tab/>
      <w:t xml:space="preserve">Page </w:t>
    </w:r>
    <w:r w:rsidR="00485333">
      <w:fldChar w:fldCharType="begin"/>
    </w:r>
    <w:r w:rsidR="00485333">
      <w:instrText xml:space="preserve"> PAGE   \* MERGEFORMAT </w:instrText>
    </w:r>
    <w:r w:rsidR="00485333">
      <w:fldChar w:fldCharType="separate"/>
    </w:r>
    <w:r w:rsidR="00E348F6">
      <w:rPr>
        <w:noProof/>
      </w:rPr>
      <w:t>2</w:t>
    </w:r>
    <w:r w:rsidR="0048533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EC68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D3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ED86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A78EC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F934B1"/>
    <w:multiLevelType w:val="hybridMultilevel"/>
    <w:tmpl w:val="F72274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5167A7"/>
    <w:multiLevelType w:val="hybridMultilevel"/>
    <w:tmpl w:val="5E52D7EC"/>
    <w:lvl w:ilvl="0" w:tplc="1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259743AE"/>
    <w:multiLevelType w:val="hybridMultilevel"/>
    <w:tmpl w:val="680ACBD2"/>
    <w:lvl w:ilvl="0" w:tplc="2026C41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64D6512"/>
    <w:multiLevelType w:val="multilevel"/>
    <w:tmpl w:val="F72274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8D44BE"/>
    <w:multiLevelType w:val="multilevel"/>
    <w:tmpl w:val="E8B4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86CA7"/>
    <w:multiLevelType w:val="hybridMultilevel"/>
    <w:tmpl w:val="30C8AF60"/>
    <w:lvl w:ilvl="0" w:tplc="1009000F">
      <w:start w:val="1"/>
      <w:numFmt w:val="decimal"/>
      <w:lvlText w:val="%1."/>
      <w:lvlJc w:val="left"/>
      <w:pPr>
        <w:ind w:left="1008" w:hanging="360"/>
      </w:p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64B0735D"/>
    <w:multiLevelType w:val="hybridMultilevel"/>
    <w:tmpl w:val="FAE48D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197B42"/>
    <w:multiLevelType w:val="multilevel"/>
    <w:tmpl w:val="BB54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C457B"/>
    <w:multiLevelType w:val="hybridMultilevel"/>
    <w:tmpl w:val="7E7A76C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7D6"/>
    <w:rsid w:val="00002C89"/>
    <w:rsid w:val="0000607E"/>
    <w:rsid w:val="00020458"/>
    <w:rsid w:val="0002226E"/>
    <w:rsid w:val="0002445A"/>
    <w:rsid w:val="00031040"/>
    <w:rsid w:val="00044207"/>
    <w:rsid w:val="000735FA"/>
    <w:rsid w:val="000752BA"/>
    <w:rsid w:val="00077B11"/>
    <w:rsid w:val="00077B8B"/>
    <w:rsid w:val="000849A1"/>
    <w:rsid w:val="000A0671"/>
    <w:rsid w:val="000A1BCA"/>
    <w:rsid w:val="000A6D68"/>
    <w:rsid w:val="000B06C4"/>
    <w:rsid w:val="000B0F3E"/>
    <w:rsid w:val="000C4380"/>
    <w:rsid w:val="000E0AC5"/>
    <w:rsid w:val="000E1ADB"/>
    <w:rsid w:val="000E78A4"/>
    <w:rsid w:val="000F24CD"/>
    <w:rsid w:val="000F467C"/>
    <w:rsid w:val="000F535A"/>
    <w:rsid w:val="001221BA"/>
    <w:rsid w:val="00127CAB"/>
    <w:rsid w:val="001379FB"/>
    <w:rsid w:val="0015144B"/>
    <w:rsid w:val="00161406"/>
    <w:rsid w:val="00163505"/>
    <w:rsid w:val="00172489"/>
    <w:rsid w:val="001813D4"/>
    <w:rsid w:val="001A2838"/>
    <w:rsid w:val="001A5325"/>
    <w:rsid w:val="001B6878"/>
    <w:rsid w:val="001C27B5"/>
    <w:rsid w:val="001C6106"/>
    <w:rsid w:val="001F69B2"/>
    <w:rsid w:val="00223369"/>
    <w:rsid w:val="00230406"/>
    <w:rsid w:val="002310D5"/>
    <w:rsid w:val="002339C9"/>
    <w:rsid w:val="00242C73"/>
    <w:rsid w:val="00257D0C"/>
    <w:rsid w:val="00274766"/>
    <w:rsid w:val="002815F4"/>
    <w:rsid w:val="002B7A60"/>
    <w:rsid w:val="002D0E7E"/>
    <w:rsid w:val="002D502F"/>
    <w:rsid w:val="002E2812"/>
    <w:rsid w:val="002E609C"/>
    <w:rsid w:val="00304941"/>
    <w:rsid w:val="00317215"/>
    <w:rsid w:val="00331CBC"/>
    <w:rsid w:val="00333790"/>
    <w:rsid w:val="00340A93"/>
    <w:rsid w:val="00344877"/>
    <w:rsid w:val="0034772F"/>
    <w:rsid w:val="003627D1"/>
    <w:rsid w:val="00377141"/>
    <w:rsid w:val="00385262"/>
    <w:rsid w:val="003C0B48"/>
    <w:rsid w:val="003C19D8"/>
    <w:rsid w:val="003C594E"/>
    <w:rsid w:val="003D5647"/>
    <w:rsid w:val="003E18F2"/>
    <w:rsid w:val="003E5D74"/>
    <w:rsid w:val="003F3EF7"/>
    <w:rsid w:val="00404C67"/>
    <w:rsid w:val="0040699E"/>
    <w:rsid w:val="00412F91"/>
    <w:rsid w:val="004176A8"/>
    <w:rsid w:val="00422CC7"/>
    <w:rsid w:val="00443F87"/>
    <w:rsid w:val="004737DB"/>
    <w:rsid w:val="00485333"/>
    <w:rsid w:val="004857D6"/>
    <w:rsid w:val="004919AA"/>
    <w:rsid w:val="0049392C"/>
    <w:rsid w:val="004968A2"/>
    <w:rsid w:val="00496E62"/>
    <w:rsid w:val="004A780F"/>
    <w:rsid w:val="004B7A97"/>
    <w:rsid w:val="004C081D"/>
    <w:rsid w:val="004C5AEC"/>
    <w:rsid w:val="004E5651"/>
    <w:rsid w:val="00502D77"/>
    <w:rsid w:val="00513360"/>
    <w:rsid w:val="00531BA3"/>
    <w:rsid w:val="00532043"/>
    <w:rsid w:val="00535840"/>
    <w:rsid w:val="00540FBD"/>
    <w:rsid w:val="0058412D"/>
    <w:rsid w:val="005A6798"/>
    <w:rsid w:val="005B2FE0"/>
    <w:rsid w:val="005D32C4"/>
    <w:rsid w:val="005F4E10"/>
    <w:rsid w:val="006034DF"/>
    <w:rsid w:val="00615B28"/>
    <w:rsid w:val="006205CC"/>
    <w:rsid w:val="0062647E"/>
    <w:rsid w:val="00634150"/>
    <w:rsid w:val="00637E6C"/>
    <w:rsid w:val="006415BF"/>
    <w:rsid w:val="006755DA"/>
    <w:rsid w:val="006A0274"/>
    <w:rsid w:val="006C77F9"/>
    <w:rsid w:val="00703337"/>
    <w:rsid w:val="00707684"/>
    <w:rsid w:val="007153D6"/>
    <w:rsid w:val="007236F0"/>
    <w:rsid w:val="0074263D"/>
    <w:rsid w:val="007466BE"/>
    <w:rsid w:val="00755B30"/>
    <w:rsid w:val="007A6384"/>
    <w:rsid w:val="007E06A7"/>
    <w:rsid w:val="007F41E0"/>
    <w:rsid w:val="0080178D"/>
    <w:rsid w:val="00805BD9"/>
    <w:rsid w:val="00812933"/>
    <w:rsid w:val="00813571"/>
    <w:rsid w:val="00825BDA"/>
    <w:rsid w:val="00842426"/>
    <w:rsid w:val="0084683F"/>
    <w:rsid w:val="00863A54"/>
    <w:rsid w:val="00884AD1"/>
    <w:rsid w:val="00896236"/>
    <w:rsid w:val="008A48FF"/>
    <w:rsid w:val="008A749C"/>
    <w:rsid w:val="008B7758"/>
    <w:rsid w:val="008D0937"/>
    <w:rsid w:val="008E4EB6"/>
    <w:rsid w:val="008E70BF"/>
    <w:rsid w:val="008E7237"/>
    <w:rsid w:val="008F3F5D"/>
    <w:rsid w:val="00925DF1"/>
    <w:rsid w:val="009412A8"/>
    <w:rsid w:val="0094771C"/>
    <w:rsid w:val="00981797"/>
    <w:rsid w:val="00990D53"/>
    <w:rsid w:val="00990E0D"/>
    <w:rsid w:val="009A1147"/>
    <w:rsid w:val="009B29FA"/>
    <w:rsid w:val="009B69C8"/>
    <w:rsid w:val="009E16DA"/>
    <w:rsid w:val="009E5AF2"/>
    <w:rsid w:val="009F7214"/>
    <w:rsid w:val="00A05062"/>
    <w:rsid w:val="00A16D49"/>
    <w:rsid w:val="00A175E7"/>
    <w:rsid w:val="00A27E1A"/>
    <w:rsid w:val="00A34940"/>
    <w:rsid w:val="00A60ADB"/>
    <w:rsid w:val="00A76C2C"/>
    <w:rsid w:val="00A824FA"/>
    <w:rsid w:val="00A90E7E"/>
    <w:rsid w:val="00A92E40"/>
    <w:rsid w:val="00AE48AB"/>
    <w:rsid w:val="00AF1D32"/>
    <w:rsid w:val="00B21DED"/>
    <w:rsid w:val="00B22BEC"/>
    <w:rsid w:val="00B255A7"/>
    <w:rsid w:val="00B752CE"/>
    <w:rsid w:val="00B83213"/>
    <w:rsid w:val="00B953CF"/>
    <w:rsid w:val="00BA7A2B"/>
    <w:rsid w:val="00BC6C72"/>
    <w:rsid w:val="00BD0CC6"/>
    <w:rsid w:val="00BD170E"/>
    <w:rsid w:val="00BD260A"/>
    <w:rsid w:val="00BE0055"/>
    <w:rsid w:val="00BF0AB0"/>
    <w:rsid w:val="00C003E7"/>
    <w:rsid w:val="00C274BE"/>
    <w:rsid w:val="00C34B8F"/>
    <w:rsid w:val="00C41F6E"/>
    <w:rsid w:val="00CA7902"/>
    <w:rsid w:val="00CB5098"/>
    <w:rsid w:val="00CB6853"/>
    <w:rsid w:val="00CD1CBA"/>
    <w:rsid w:val="00CD6311"/>
    <w:rsid w:val="00CE31C2"/>
    <w:rsid w:val="00CF57ED"/>
    <w:rsid w:val="00D14DE0"/>
    <w:rsid w:val="00D164DD"/>
    <w:rsid w:val="00D1686C"/>
    <w:rsid w:val="00D2354C"/>
    <w:rsid w:val="00D37EF8"/>
    <w:rsid w:val="00D44092"/>
    <w:rsid w:val="00D465B5"/>
    <w:rsid w:val="00D53289"/>
    <w:rsid w:val="00D55F32"/>
    <w:rsid w:val="00D9115A"/>
    <w:rsid w:val="00DB25F9"/>
    <w:rsid w:val="00DC33FB"/>
    <w:rsid w:val="00DE65C0"/>
    <w:rsid w:val="00DF0745"/>
    <w:rsid w:val="00E06177"/>
    <w:rsid w:val="00E33D68"/>
    <w:rsid w:val="00E348F6"/>
    <w:rsid w:val="00E374C3"/>
    <w:rsid w:val="00E44485"/>
    <w:rsid w:val="00E92DF6"/>
    <w:rsid w:val="00EA0C37"/>
    <w:rsid w:val="00EB3EB2"/>
    <w:rsid w:val="00EB509A"/>
    <w:rsid w:val="00EC2FF0"/>
    <w:rsid w:val="00ED62DB"/>
    <w:rsid w:val="00EE5E41"/>
    <w:rsid w:val="00EE7CEB"/>
    <w:rsid w:val="00F12CD4"/>
    <w:rsid w:val="00F177BC"/>
    <w:rsid w:val="00F25541"/>
    <w:rsid w:val="00F34FB5"/>
    <w:rsid w:val="00F35D82"/>
    <w:rsid w:val="00F404BD"/>
    <w:rsid w:val="00F41A6B"/>
    <w:rsid w:val="00F436CE"/>
    <w:rsid w:val="00F50DC0"/>
    <w:rsid w:val="00F54CF0"/>
    <w:rsid w:val="00F706F0"/>
    <w:rsid w:val="00FA3282"/>
    <w:rsid w:val="00FC0683"/>
    <w:rsid w:val="00FD02AD"/>
    <w:rsid w:val="00FE139F"/>
    <w:rsid w:val="00FE29BD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DEE896"/>
  <w15:docId w15:val="{881C48D6-653E-4343-B80D-E4D5FD5C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link w:val="Heading4Char"/>
    <w:uiPriority w:val="9"/>
    <w:qFormat/>
    <w:rsid w:val="00EC2F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4857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6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EC2FF0"/>
    <w:rPr>
      <w:rFonts w:ascii="Times New Roman" w:eastAsia="Times New Roman" w:hAnsi="Times New Roman" w:cs="Times New Roman"/>
      <w:b/>
      <w:bCs/>
      <w:sz w:val="24"/>
      <w:szCs w:val="24"/>
      <w:lang w:val="en-CA" w:eastAsia="zh-TW"/>
    </w:rPr>
  </w:style>
  <w:style w:type="paragraph" w:customStyle="1" w:styleId="pv-accomplishment-entitydescription">
    <w:name w:val="pv-accomplishment-entity__description"/>
    <w:basedOn w:val="Normal"/>
    <w:rsid w:val="00EC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TW"/>
    </w:rPr>
  </w:style>
  <w:style w:type="character" w:customStyle="1" w:styleId="visually-hidden">
    <w:name w:val="visually-hidden"/>
    <w:basedOn w:val="DefaultParagraphFont"/>
    <w:rsid w:val="00EC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-yang.su@mail.mcgill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122246E8864F28B39402A3105B3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504F4-FD5A-4134-B60E-91D9CC305E46}"/>
      </w:docPartPr>
      <w:docPartBody>
        <w:p w:rsidR="001E48A0" w:rsidRDefault="005F7C02">
          <w:pPr>
            <w:pStyle w:val="22122246E8864F28B39402A3105B3C27"/>
          </w:pPr>
          <w:r>
            <w:t>[your name]</w:t>
          </w:r>
        </w:p>
      </w:docPartBody>
    </w:docPart>
    <w:docPart>
      <w:docPartPr>
        <w:name w:val="1F0DA4B909ED4650B046D96E21048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DA746-F22B-4251-968A-A6F010F11AF0}"/>
      </w:docPartPr>
      <w:docPartBody>
        <w:p w:rsidR="001E48A0" w:rsidRDefault="005F7C02">
          <w:pPr>
            <w:pStyle w:val="1F0DA4B909ED4650B046D96E21048165"/>
          </w:pPr>
          <w:r>
            <w:t>[Pick the Year]</w:t>
          </w:r>
        </w:p>
      </w:docPartBody>
    </w:docPart>
    <w:docPart>
      <w:docPartPr>
        <w:name w:val="13B2F665273E42E499F575DD7D424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AD3EE-7E92-46E0-B4F2-5B96C9481D81}"/>
      </w:docPartPr>
      <w:docPartBody>
        <w:p w:rsidR="001E48A0" w:rsidRDefault="005F7C02">
          <w:pPr>
            <w:pStyle w:val="13B2F665273E42E499F575DD7D424F97"/>
          </w:pPr>
          <w:r>
            <w:t>[Pick the Year]</w:t>
          </w:r>
        </w:p>
      </w:docPartBody>
    </w:docPart>
    <w:docPart>
      <w:docPartPr>
        <w:name w:val="958D834A7D1F43BB9E0DB23C10AB2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61777-A45D-4B84-9FF8-BB9953C6A31E}"/>
      </w:docPartPr>
      <w:docPartBody>
        <w:p w:rsidR="001E48A0" w:rsidRDefault="005F7C02">
          <w:pPr>
            <w:pStyle w:val="958D834A7D1F43BB9E0DB23C10AB2B8D"/>
          </w:pPr>
          <w:r>
            <w:t>[Pick the Year]</w:t>
          </w:r>
        </w:p>
      </w:docPartBody>
    </w:docPart>
    <w:docPart>
      <w:docPartPr>
        <w:name w:val="227D6F1E00B145E8AAADD9CF9C646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B8C3B-8F1A-400A-8470-D532CF566901}"/>
      </w:docPartPr>
      <w:docPartBody>
        <w:p w:rsidR="001E48A0" w:rsidRDefault="005F7C02">
          <w:pPr>
            <w:pStyle w:val="227D6F1E00B145E8AAADD9CF9C646C7C"/>
          </w:pPr>
          <w:r>
            <w:t>[Pick the Year</w:t>
          </w:r>
        </w:p>
      </w:docPartBody>
    </w:docPart>
    <w:docPart>
      <w:docPartPr>
        <w:name w:val="7F12FF23D88D44D48DAD4C0CC378F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79F02-8C4C-4CE2-A7FD-7F9F303FEC5F}"/>
      </w:docPartPr>
      <w:docPartBody>
        <w:p w:rsidR="001E48A0" w:rsidRDefault="007157F6" w:rsidP="007157F6">
          <w:pPr>
            <w:pStyle w:val="7F12FF23D88D44D48DAD4C0CC378F1C0"/>
          </w:pPr>
          <w:r>
            <w:t>[Pick the Year]</w:t>
          </w:r>
        </w:p>
      </w:docPartBody>
    </w:docPart>
    <w:docPart>
      <w:docPartPr>
        <w:name w:val="A95986FFA2BB4317A4CBBE213C5C0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B545B-C7A0-44CC-8843-7BAA3F76DEFA}"/>
      </w:docPartPr>
      <w:docPartBody>
        <w:p w:rsidR="006E5A02" w:rsidRDefault="001E48A0" w:rsidP="001E48A0">
          <w:pPr>
            <w:pStyle w:val="A95986FFA2BB4317A4CBBE213C5C080D"/>
          </w:pPr>
          <w:r>
            <w:t>[Pick the Year]</w:t>
          </w:r>
        </w:p>
      </w:docPartBody>
    </w:docPart>
    <w:docPart>
      <w:docPartPr>
        <w:name w:val="89815B62DCBC41C1A2A6858BD3636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6880-8365-4E22-8F8C-5E6E007D29FC}"/>
      </w:docPartPr>
      <w:docPartBody>
        <w:p w:rsidR="006E5A02" w:rsidRDefault="001E48A0" w:rsidP="001E48A0">
          <w:pPr>
            <w:pStyle w:val="89815B62DCBC41C1A2A6858BD3636079"/>
          </w:pPr>
          <w:r>
            <w:t>[Pick the Year</w:t>
          </w:r>
        </w:p>
      </w:docPartBody>
    </w:docPart>
    <w:docPart>
      <w:docPartPr>
        <w:name w:val="C7269B1DEB234D729C54B4419673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64FFB-3F98-4FC3-B527-42B788C0E6F4}"/>
      </w:docPartPr>
      <w:docPartBody>
        <w:p w:rsidR="0062791C" w:rsidRDefault="006E5A02" w:rsidP="006E5A02">
          <w:pPr>
            <w:pStyle w:val="C7269B1DEB234D729C54B44196735402"/>
          </w:pPr>
          <w:r>
            <w:t>[Pick the Year]</w:t>
          </w:r>
        </w:p>
      </w:docPartBody>
    </w:docPart>
    <w:docPart>
      <w:docPartPr>
        <w:name w:val="FCE5BAD52E1142139FE8B722E7B57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C7B24-8C50-4F2D-BB58-22FED26E954B}"/>
      </w:docPartPr>
      <w:docPartBody>
        <w:p w:rsidR="0062791C" w:rsidRDefault="006E5A02" w:rsidP="006E5A02">
          <w:pPr>
            <w:pStyle w:val="FCE5BAD52E1142139FE8B722E7B571C7"/>
          </w:pPr>
          <w:r>
            <w:t>[Pick the Year]</w:t>
          </w:r>
        </w:p>
      </w:docPartBody>
    </w:docPart>
    <w:docPart>
      <w:docPartPr>
        <w:name w:val="14FF194172084D2EA3286A1588F60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8ECFB-B187-4AE1-A164-9B6775E74DBF}"/>
      </w:docPartPr>
      <w:docPartBody>
        <w:p w:rsidR="00754BBE" w:rsidRDefault="0062791C" w:rsidP="0062791C">
          <w:pPr>
            <w:pStyle w:val="14FF194172084D2EA3286A1588F6042C"/>
          </w:pPr>
          <w:r>
            <w:t>[Pick the Year]</w:t>
          </w:r>
        </w:p>
      </w:docPartBody>
    </w:docPart>
    <w:docPart>
      <w:docPartPr>
        <w:name w:val="8F3F21E7B7AF4A38A78ADC8AF92AC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46D7-5C94-4980-AF58-5792AEFBBA29}"/>
      </w:docPartPr>
      <w:docPartBody>
        <w:p w:rsidR="001C5AD0" w:rsidRDefault="0032621E" w:rsidP="0032621E">
          <w:pPr>
            <w:pStyle w:val="8F3F21E7B7AF4A38A78ADC8AF92AC02B"/>
          </w:pPr>
          <w:r>
            <w:t>[Pick the Year]</w:t>
          </w:r>
        </w:p>
      </w:docPartBody>
    </w:docPart>
    <w:docPart>
      <w:docPartPr>
        <w:name w:val="A5889CC9DF2B4C24A0359A89D5C20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D81D8-E763-44A0-8CDA-3EA2C98B17B3}"/>
      </w:docPartPr>
      <w:docPartBody>
        <w:p w:rsidR="001C5AD0" w:rsidRDefault="0032621E" w:rsidP="0032621E">
          <w:pPr>
            <w:pStyle w:val="A5889CC9DF2B4C24A0359A89D5C20DAB"/>
          </w:pPr>
          <w:r>
            <w:t>[Pick the Year]</w:t>
          </w:r>
        </w:p>
      </w:docPartBody>
    </w:docPart>
    <w:docPart>
      <w:docPartPr>
        <w:name w:val="2160C800515D41D9935A8E68AD01D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B17CB-A0BB-403C-B77C-7C981F9CD1EB}"/>
      </w:docPartPr>
      <w:docPartBody>
        <w:p w:rsidR="00D379C7" w:rsidRDefault="00C7273D" w:rsidP="00C7273D">
          <w:pPr>
            <w:pStyle w:val="2160C800515D41D9935A8E68AD01DAC9"/>
          </w:pPr>
          <w:r>
            <w:t>[Pick the Year]</w:t>
          </w:r>
        </w:p>
      </w:docPartBody>
    </w:docPart>
    <w:docPart>
      <w:docPartPr>
        <w:name w:val="2CF9D6EA55204D8BBD20710F441D2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52BEA-F27E-4C42-B1D4-DDCF48EDBC82}"/>
      </w:docPartPr>
      <w:docPartBody>
        <w:p w:rsidR="00D379C7" w:rsidRDefault="00C7273D" w:rsidP="00C7273D">
          <w:pPr>
            <w:pStyle w:val="2CF9D6EA55204D8BBD20710F441D2AC2"/>
          </w:pPr>
          <w:r>
            <w:t>[Pick the Year]</w:t>
          </w:r>
        </w:p>
      </w:docPartBody>
    </w:docPart>
    <w:docPart>
      <w:docPartPr>
        <w:name w:val="043D381171354CA5B600395A9454C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0337C-0881-4203-B292-1FC3212C3210}"/>
      </w:docPartPr>
      <w:docPartBody>
        <w:p w:rsidR="00D379C7" w:rsidRDefault="00C7273D" w:rsidP="00C7273D">
          <w:pPr>
            <w:pStyle w:val="043D381171354CA5B600395A9454C17D"/>
          </w:pPr>
          <w:r>
            <w:t>[Pick the Year</w:t>
          </w:r>
        </w:p>
      </w:docPartBody>
    </w:docPart>
    <w:docPart>
      <w:docPartPr>
        <w:name w:val="55A541EBD5E74203B299ADD10B360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AA326-8FB3-4BB5-8022-DEE7A2184F82}"/>
      </w:docPartPr>
      <w:docPartBody>
        <w:p w:rsidR="00D379C7" w:rsidRDefault="00C7273D" w:rsidP="00C7273D">
          <w:pPr>
            <w:pStyle w:val="55A541EBD5E74203B299ADD10B36045D"/>
          </w:pPr>
          <w:r>
            <w:t>[Pick the Year]</w:t>
          </w:r>
        </w:p>
      </w:docPartBody>
    </w:docPart>
    <w:docPart>
      <w:docPartPr>
        <w:name w:val="76F4C8E4B7C04A11B1E670790BE21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2BAB-043C-4C01-A392-6EB18FDAC64A}"/>
      </w:docPartPr>
      <w:docPartBody>
        <w:p w:rsidR="00A40B4F" w:rsidRDefault="004F1AA1">
          <w:pPr>
            <w:pStyle w:val="76F4C8E4B7C04A11B1E670790BE210DC"/>
          </w:pPr>
          <w:r>
            <w:t>[Pick the Year]</w:t>
          </w:r>
        </w:p>
      </w:docPartBody>
    </w:docPart>
    <w:docPart>
      <w:docPartPr>
        <w:name w:val="951FBE32A87A4DE4BF3CEF0865BAD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D5A5-EC66-40BD-9903-88F9B74D80DE}"/>
      </w:docPartPr>
      <w:docPartBody>
        <w:p w:rsidR="00FD320D" w:rsidRDefault="00714937" w:rsidP="00714937">
          <w:pPr>
            <w:pStyle w:val="951FBE32A87A4DE4BF3CEF0865BADEDA"/>
          </w:pPr>
          <w:r>
            <w:t>[Pick the Year]</w:t>
          </w:r>
        </w:p>
      </w:docPartBody>
    </w:docPart>
    <w:docPart>
      <w:docPartPr>
        <w:name w:val="7CB8E6DE085E48B68A54D0A9071F3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A64BB-9CAF-47E3-9C65-61D8AA731008}"/>
      </w:docPartPr>
      <w:docPartBody>
        <w:p w:rsidR="00461F54" w:rsidRDefault="002028F2" w:rsidP="002028F2">
          <w:pPr>
            <w:pStyle w:val="7CB8E6DE085E48B68A54D0A9071F3371"/>
          </w:pPr>
          <w:r>
            <w:t>[Pick the Year]</w:t>
          </w:r>
        </w:p>
      </w:docPartBody>
    </w:docPart>
    <w:docPart>
      <w:docPartPr>
        <w:name w:val="0945A4DF66784F5CB3171C2E77578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294A3-CAD9-4228-9965-66B6A8F0F90C}"/>
      </w:docPartPr>
      <w:docPartBody>
        <w:p w:rsidR="00461F54" w:rsidRDefault="002028F2" w:rsidP="002028F2">
          <w:pPr>
            <w:pStyle w:val="0945A4DF66784F5CB3171C2E77578E28"/>
          </w:pPr>
          <w:r>
            <w:t>[Pick the Year]</w:t>
          </w:r>
        </w:p>
      </w:docPartBody>
    </w:docPart>
    <w:docPart>
      <w:docPartPr>
        <w:name w:val="009962CDF0E744D6BD307A1CE6C7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2F4DF-EB0F-4300-A47B-2B6D9D55475D}"/>
      </w:docPartPr>
      <w:docPartBody>
        <w:p w:rsidR="00461F54" w:rsidRDefault="002028F2" w:rsidP="002028F2">
          <w:pPr>
            <w:pStyle w:val="009962CDF0E744D6BD307A1CE6C7FAE4"/>
          </w:pPr>
          <w:r>
            <w:t>[Pick the Year]</w:t>
          </w:r>
        </w:p>
      </w:docPartBody>
    </w:docPart>
    <w:docPart>
      <w:docPartPr>
        <w:name w:val="05FE349CDE9943F3B0F004AA3EFE5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D82C9-2982-451F-8363-F1A7E9A74B0E}"/>
      </w:docPartPr>
      <w:docPartBody>
        <w:p w:rsidR="00461F54" w:rsidRDefault="002028F2" w:rsidP="002028F2">
          <w:pPr>
            <w:pStyle w:val="05FE349CDE9943F3B0F004AA3EFE5DEE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7F6"/>
    <w:rsid w:val="00023A14"/>
    <w:rsid w:val="000A5A76"/>
    <w:rsid w:val="001C5AD0"/>
    <w:rsid w:val="001E48A0"/>
    <w:rsid w:val="002028F2"/>
    <w:rsid w:val="002331AF"/>
    <w:rsid w:val="00265352"/>
    <w:rsid w:val="002D14CC"/>
    <w:rsid w:val="00315782"/>
    <w:rsid w:val="0032621E"/>
    <w:rsid w:val="003B0E7D"/>
    <w:rsid w:val="003E5A68"/>
    <w:rsid w:val="004611F7"/>
    <w:rsid w:val="00461F54"/>
    <w:rsid w:val="004A1164"/>
    <w:rsid w:val="004F1AA1"/>
    <w:rsid w:val="004F481B"/>
    <w:rsid w:val="00590CE2"/>
    <w:rsid w:val="005C0210"/>
    <w:rsid w:val="005F7C02"/>
    <w:rsid w:val="0062791C"/>
    <w:rsid w:val="00686403"/>
    <w:rsid w:val="006E5A02"/>
    <w:rsid w:val="00714937"/>
    <w:rsid w:val="007157F6"/>
    <w:rsid w:val="00754BBE"/>
    <w:rsid w:val="00797863"/>
    <w:rsid w:val="007D795D"/>
    <w:rsid w:val="008268C4"/>
    <w:rsid w:val="00857012"/>
    <w:rsid w:val="008666BF"/>
    <w:rsid w:val="00940A26"/>
    <w:rsid w:val="00950CC3"/>
    <w:rsid w:val="009C64F0"/>
    <w:rsid w:val="00A40B4F"/>
    <w:rsid w:val="00A972C9"/>
    <w:rsid w:val="00B35BE1"/>
    <w:rsid w:val="00C30A33"/>
    <w:rsid w:val="00C503D0"/>
    <w:rsid w:val="00C672BF"/>
    <w:rsid w:val="00C7273D"/>
    <w:rsid w:val="00CF31C2"/>
    <w:rsid w:val="00D11568"/>
    <w:rsid w:val="00D379C7"/>
    <w:rsid w:val="00DE2579"/>
    <w:rsid w:val="00E05D2B"/>
    <w:rsid w:val="00EA4793"/>
    <w:rsid w:val="00ED7BE3"/>
    <w:rsid w:val="00EF7772"/>
    <w:rsid w:val="00FA0455"/>
    <w:rsid w:val="00FD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122246E8864F28B39402A3105B3C27">
    <w:name w:val="22122246E8864F28B39402A3105B3C27"/>
  </w:style>
  <w:style w:type="paragraph" w:customStyle="1" w:styleId="691557659F8847179C8823A02D1BDD1B">
    <w:name w:val="691557659F8847179C8823A02D1BDD1B"/>
  </w:style>
  <w:style w:type="paragraph" w:customStyle="1" w:styleId="B62AF5B29F2948E392EC81549768A1AA">
    <w:name w:val="B62AF5B29F2948E392EC81549768A1AA"/>
  </w:style>
  <w:style w:type="paragraph" w:customStyle="1" w:styleId="C353D751DE694FCDAC8F68B69772210B">
    <w:name w:val="C353D751DE694FCDAC8F68B69772210B"/>
  </w:style>
  <w:style w:type="paragraph" w:customStyle="1" w:styleId="9FAB15E1205C4B4E8DAAA617DDA62054">
    <w:name w:val="9FAB15E1205C4B4E8DAAA617DDA62054"/>
  </w:style>
  <w:style w:type="paragraph" w:customStyle="1" w:styleId="4673805C401C4D558F7E8B1D3611BFD7">
    <w:name w:val="4673805C401C4D558F7E8B1D3611BFD7"/>
  </w:style>
  <w:style w:type="paragraph" w:customStyle="1" w:styleId="D7C546C9FE8B468CA3ED4A4072C71BA0">
    <w:name w:val="D7C546C9FE8B468CA3ED4A4072C71BA0"/>
  </w:style>
  <w:style w:type="paragraph" w:customStyle="1" w:styleId="E5D749E114C94F7886A6141C9D4CAEB0">
    <w:name w:val="E5D749E114C94F7886A6141C9D4CAEB0"/>
  </w:style>
  <w:style w:type="paragraph" w:customStyle="1" w:styleId="1C14ED6C902F4E76AF45CD3150844DD7">
    <w:name w:val="1C14ED6C902F4E76AF45CD3150844DD7"/>
  </w:style>
  <w:style w:type="paragraph" w:customStyle="1" w:styleId="2273C2AE171148398B71C1D88EF2C182">
    <w:name w:val="2273C2AE171148398B71C1D88EF2C182"/>
  </w:style>
  <w:style w:type="paragraph" w:customStyle="1" w:styleId="ECF7F98493E342858789A739D2A30468">
    <w:name w:val="ECF7F98493E342858789A739D2A30468"/>
  </w:style>
  <w:style w:type="paragraph" w:customStyle="1" w:styleId="18A712CDDE9C4D0CAD24E5B6FD271E5B">
    <w:name w:val="18A712CDDE9C4D0CAD24E5B6FD271E5B"/>
  </w:style>
  <w:style w:type="paragraph" w:customStyle="1" w:styleId="95759F2C775549BBA80980768C047F89">
    <w:name w:val="95759F2C775549BBA80980768C047F89"/>
  </w:style>
  <w:style w:type="paragraph" w:customStyle="1" w:styleId="CF3195306711443E8653A51F62F664DE">
    <w:name w:val="CF3195306711443E8653A51F62F664DE"/>
  </w:style>
  <w:style w:type="paragraph" w:customStyle="1" w:styleId="6D49F48A2E3E4CB09CF6D98FD4DC9F8F">
    <w:name w:val="6D49F48A2E3E4CB09CF6D98FD4DC9F8F"/>
  </w:style>
  <w:style w:type="paragraph" w:customStyle="1" w:styleId="D350E38230B6483693E4DE63FEF05D3F">
    <w:name w:val="D350E38230B6483693E4DE63FEF05D3F"/>
  </w:style>
  <w:style w:type="paragraph" w:customStyle="1" w:styleId="1F0DA4B909ED4650B046D96E21048165">
    <w:name w:val="1F0DA4B909ED4650B046D96E21048165"/>
  </w:style>
  <w:style w:type="paragraph" w:customStyle="1" w:styleId="A21C2E34DD524D16A76A2D404B166B35">
    <w:name w:val="A21C2E34DD524D16A76A2D404B166B35"/>
  </w:style>
  <w:style w:type="paragraph" w:customStyle="1" w:styleId="1827A85418D54B58AD2FAFE6810376FE">
    <w:name w:val="1827A85418D54B58AD2FAFE6810376FE"/>
  </w:style>
  <w:style w:type="paragraph" w:customStyle="1" w:styleId="21F7F93B86954A529F2B903B959AC280">
    <w:name w:val="21F7F93B86954A529F2B903B959AC280"/>
  </w:style>
  <w:style w:type="paragraph" w:customStyle="1" w:styleId="284A0546DDDE4F3CAC8E29AEF3F86264">
    <w:name w:val="284A0546DDDE4F3CAC8E29AEF3F86264"/>
  </w:style>
  <w:style w:type="paragraph" w:customStyle="1" w:styleId="66F7032909F24B26BD612C67B3E55285">
    <w:name w:val="66F7032909F24B26BD612C67B3E55285"/>
  </w:style>
  <w:style w:type="paragraph" w:customStyle="1" w:styleId="76ABDA27600C435886C135A62D3A3B1F">
    <w:name w:val="76ABDA27600C435886C135A62D3A3B1F"/>
  </w:style>
  <w:style w:type="paragraph" w:customStyle="1" w:styleId="C286145D09444A86A192014CE9FE3242">
    <w:name w:val="C286145D09444A86A192014CE9FE3242"/>
  </w:style>
  <w:style w:type="paragraph" w:customStyle="1" w:styleId="DEA7AA17B6524105B7B2D1021DC5D530">
    <w:name w:val="DEA7AA17B6524105B7B2D1021DC5D530"/>
  </w:style>
  <w:style w:type="paragraph" w:customStyle="1" w:styleId="730B262349324DD582FABD901D39AE48">
    <w:name w:val="730B262349324DD582FABD901D39AE48"/>
  </w:style>
  <w:style w:type="paragraph" w:customStyle="1" w:styleId="6FF8B2B9B3E241A494AAEA2DFE50AB3A">
    <w:name w:val="6FF8B2B9B3E241A494AAEA2DFE50AB3A"/>
  </w:style>
  <w:style w:type="paragraph" w:customStyle="1" w:styleId="4EFA321676504D9FB730488DDE2AE02F">
    <w:name w:val="4EFA321676504D9FB730488DDE2AE02F"/>
  </w:style>
  <w:style w:type="paragraph" w:customStyle="1" w:styleId="53411B67D97646D58B3D60E324F6DE7A">
    <w:name w:val="53411B67D97646D58B3D60E324F6DE7A"/>
  </w:style>
  <w:style w:type="paragraph" w:customStyle="1" w:styleId="0120DAE8E7924569A13A5E35D559167A">
    <w:name w:val="0120DAE8E7924569A13A5E35D559167A"/>
  </w:style>
  <w:style w:type="paragraph" w:customStyle="1" w:styleId="0B4CBEB923B84E89835919D4F80E5F52">
    <w:name w:val="0B4CBEB923B84E89835919D4F80E5F52"/>
  </w:style>
  <w:style w:type="paragraph" w:customStyle="1" w:styleId="13B2F665273E42E499F575DD7D424F97">
    <w:name w:val="13B2F665273E42E499F575DD7D424F97"/>
  </w:style>
  <w:style w:type="paragraph" w:customStyle="1" w:styleId="2C4D8E275F854547BE667BE3FBB87DD9">
    <w:name w:val="2C4D8E275F854547BE667BE3FBB87DD9"/>
  </w:style>
  <w:style w:type="paragraph" w:customStyle="1" w:styleId="942A1F5F378C45DA8A967668C087865F">
    <w:name w:val="942A1F5F378C45DA8A967668C087865F"/>
  </w:style>
  <w:style w:type="paragraph" w:customStyle="1" w:styleId="958D834A7D1F43BB9E0DB23C10AB2B8D">
    <w:name w:val="958D834A7D1F43BB9E0DB23C10AB2B8D"/>
  </w:style>
  <w:style w:type="paragraph" w:customStyle="1" w:styleId="A53C812C423F4280A9A2BFFAA55D714A">
    <w:name w:val="A53C812C423F4280A9A2BFFAA55D714A"/>
  </w:style>
  <w:style w:type="paragraph" w:customStyle="1" w:styleId="86E74FED8664474FBAEB823281D050F3">
    <w:name w:val="86E74FED8664474FBAEB823281D050F3"/>
  </w:style>
  <w:style w:type="paragraph" w:customStyle="1" w:styleId="227D6F1E00B145E8AAADD9CF9C646C7C">
    <w:name w:val="227D6F1E00B145E8AAADD9CF9C646C7C"/>
  </w:style>
  <w:style w:type="paragraph" w:customStyle="1" w:styleId="438787384A5B476085DDA0F01CA58F3B">
    <w:name w:val="438787384A5B476085DDA0F01CA58F3B"/>
  </w:style>
  <w:style w:type="paragraph" w:customStyle="1" w:styleId="8208E264A69643B5A7864C8908EC5E0D">
    <w:name w:val="8208E264A69643B5A7864C8908EC5E0D"/>
  </w:style>
  <w:style w:type="paragraph" w:customStyle="1" w:styleId="2922EF06ACAF409AAF0A7A323AC5ECB6">
    <w:name w:val="2922EF06ACAF409AAF0A7A323AC5ECB6"/>
  </w:style>
  <w:style w:type="paragraph" w:customStyle="1" w:styleId="0BA714E966804F3CAAE8682DAFA10CE5">
    <w:name w:val="0BA714E966804F3CAAE8682DAFA10CE5"/>
  </w:style>
  <w:style w:type="paragraph" w:customStyle="1" w:styleId="6036BE6C89AF4612888B73E42273F163">
    <w:name w:val="6036BE6C89AF4612888B73E42273F163"/>
  </w:style>
  <w:style w:type="paragraph" w:customStyle="1" w:styleId="2C5CB25602B04D469C319533028ABD3B">
    <w:name w:val="2C5CB25602B04D469C319533028ABD3B"/>
  </w:style>
  <w:style w:type="paragraph" w:customStyle="1" w:styleId="B753421B75584239BCA6440A440D9F4E">
    <w:name w:val="B753421B75584239BCA6440A440D9F4E"/>
  </w:style>
  <w:style w:type="paragraph" w:customStyle="1" w:styleId="68A1965FB839421B94B533701901566A">
    <w:name w:val="68A1965FB839421B94B533701901566A"/>
  </w:style>
  <w:style w:type="paragraph" w:customStyle="1" w:styleId="FC5B0D44CA8F41128585DD6525DC9003">
    <w:name w:val="FC5B0D44CA8F41128585DD6525DC9003"/>
  </w:style>
  <w:style w:type="paragraph" w:customStyle="1" w:styleId="AA4B540EE9284002B4C085BD04150643">
    <w:name w:val="AA4B540EE9284002B4C085BD04150643"/>
  </w:style>
  <w:style w:type="paragraph" w:customStyle="1" w:styleId="B714B764E9E8444FA6645DD36E7F570D">
    <w:name w:val="B714B764E9E8444FA6645DD36E7F570D"/>
  </w:style>
  <w:style w:type="paragraph" w:customStyle="1" w:styleId="D111D8D7FB6C424F8F7295A66C864496">
    <w:name w:val="D111D8D7FB6C424F8F7295A66C864496"/>
  </w:style>
  <w:style w:type="paragraph" w:customStyle="1" w:styleId="A6CDFAF5D5654C34922E76960BDB0535">
    <w:name w:val="A6CDFAF5D5654C34922E76960BDB0535"/>
  </w:style>
  <w:style w:type="paragraph" w:customStyle="1" w:styleId="9B65E1FB540E46FF89D2FC4AF1A99182">
    <w:name w:val="9B65E1FB540E46FF89D2FC4AF1A99182"/>
  </w:style>
  <w:style w:type="paragraph" w:customStyle="1" w:styleId="42936C361FDB4554AA2682A75CBBD705">
    <w:name w:val="42936C361FDB4554AA2682A75CBBD705"/>
  </w:style>
  <w:style w:type="paragraph" w:customStyle="1" w:styleId="B76DCCD7CDFF482E8161BE97043CC092">
    <w:name w:val="B76DCCD7CDFF482E8161BE97043CC092"/>
  </w:style>
  <w:style w:type="paragraph" w:customStyle="1" w:styleId="AB4F9BEEC0B24DCDA157D3D3B95585A5">
    <w:name w:val="AB4F9BEEC0B24DCDA157D3D3B95585A5"/>
  </w:style>
  <w:style w:type="paragraph" w:customStyle="1" w:styleId="3C2F1BBC1538476AB00F88FE367DC896">
    <w:name w:val="3C2F1BBC1538476AB00F88FE367DC896"/>
  </w:style>
  <w:style w:type="paragraph" w:customStyle="1" w:styleId="D017D9BE6F1149349A22CB69D887642D">
    <w:name w:val="D017D9BE6F1149349A22CB69D887642D"/>
  </w:style>
  <w:style w:type="paragraph" w:customStyle="1" w:styleId="8EB86BD5A6D6499496D930274EB610BD">
    <w:name w:val="8EB86BD5A6D6499496D930274EB610BD"/>
  </w:style>
  <w:style w:type="paragraph" w:customStyle="1" w:styleId="90D145E902D04017891FA914FBAC8FFD">
    <w:name w:val="90D145E902D04017891FA914FBAC8FFD"/>
  </w:style>
  <w:style w:type="paragraph" w:customStyle="1" w:styleId="CD85A20012684FBE92368D28A74AA904">
    <w:name w:val="CD85A20012684FBE92368D28A74AA904"/>
  </w:style>
  <w:style w:type="paragraph" w:customStyle="1" w:styleId="EE53CDCA02E54B7C85A75A92207D88F5">
    <w:name w:val="EE53CDCA02E54B7C85A75A92207D88F5"/>
  </w:style>
  <w:style w:type="paragraph" w:customStyle="1" w:styleId="7BB7C86AB898410DB381A1F28DC8DE37">
    <w:name w:val="7BB7C86AB898410DB381A1F28DC8DE37"/>
  </w:style>
  <w:style w:type="paragraph" w:customStyle="1" w:styleId="C9851F4476CF43CF9251BE03AD013F59">
    <w:name w:val="C9851F4476CF43CF9251BE03AD013F59"/>
  </w:style>
  <w:style w:type="paragraph" w:customStyle="1" w:styleId="0E3248615E8D43509F31A2FDB680EFF8">
    <w:name w:val="0E3248615E8D43509F31A2FDB680EFF8"/>
  </w:style>
  <w:style w:type="paragraph" w:customStyle="1" w:styleId="D0431A6E392B4E3FBF00DDF3785418B1">
    <w:name w:val="D0431A6E392B4E3FBF00DDF3785418B1"/>
  </w:style>
  <w:style w:type="paragraph" w:customStyle="1" w:styleId="1FB0FEE50F4E43DCB93FDE81DB9791F4">
    <w:name w:val="1FB0FEE50F4E43DCB93FDE81DB9791F4"/>
  </w:style>
  <w:style w:type="paragraph" w:customStyle="1" w:styleId="962D578C6F0D471EA6CB9B841A0A0360">
    <w:name w:val="962D578C6F0D471EA6CB9B841A0A0360"/>
  </w:style>
  <w:style w:type="paragraph" w:customStyle="1" w:styleId="C0D5B6F260B7414C8690088C5CB7E4F0">
    <w:name w:val="C0D5B6F260B7414C8690088C5CB7E4F0"/>
  </w:style>
  <w:style w:type="paragraph" w:customStyle="1" w:styleId="7420334181E947EDA53D5A40C8DC4317">
    <w:name w:val="7420334181E947EDA53D5A40C8DC4317"/>
  </w:style>
  <w:style w:type="paragraph" w:customStyle="1" w:styleId="2C5ADF8EED9E408CBBDCFE2B18B4B815">
    <w:name w:val="2C5ADF8EED9E408CBBDCFE2B18B4B815"/>
  </w:style>
  <w:style w:type="paragraph" w:customStyle="1" w:styleId="15E0C3B3501E4A53A18CA899F5356624">
    <w:name w:val="15E0C3B3501E4A53A18CA899F5356624"/>
  </w:style>
  <w:style w:type="paragraph" w:customStyle="1" w:styleId="B8AF401BE24448C8AF1861A1EFB81623">
    <w:name w:val="B8AF401BE24448C8AF1861A1EFB81623"/>
  </w:style>
  <w:style w:type="paragraph" w:customStyle="1" w:styleId="53643D6D2B554555819DD25858C42756">
    <w:name w:val="53643D6D2B554555819DD25858C42756"/>
  </w:style>
  <w:style w:type="paragraph" w:customStyle="1" w:styleId="3CCDD42078BD408EA561EB8D7D246E56">
    <w:name w:val="3CCDD42078BD408EA561EB8D7D246E56"/>
  </w:style>
  <w:style w:type="paragraph" w:customStyle="1" w:styleId="E7E4FF03777E4A18B204C9D25BDCE44F">
    <w:name w:val="E7E4FF03777E4A18B204C9D25BDCE44F"/>
  </w:style>
  <w:style w:type="paragraph" w:customStyle="1" w:styleId="D339E11B901E40498A974CB5BE4A4654">
    <w:name w:val="D339E11B901E40498A974CB5BE4A4654"/>
    <w:rsid w:val="007157F6"/>
  </w:style>
  <w:style w:type="paragraph" w:customStyle="1" w:styleId="7F12FF23D88D44D48DAD4C0CC378F1C0">
    <w:name w:val="7F12FF23D88D44D48DAD4C0CC378F1C0"/>
    <w:rsid w:val="007157F6"/>
  </w:style>
  <w:style w:type="paragraph" w:customStyle="1" w:styleId="EEC54F9502C243A79C3AD6A4D16EC716">
    <w:name w:val="EEC54F9502C243A79C3AD6A4D16EC716"/>
    <w:rsid w:val="007157F6"/>
  </w:style>
  <w:style w:type="paragraph" w:customStyle="1" w:styleId="03FDF7AE2B9144A2AF0AB24CA14DFEB3">
    <w:name w:val="03FDF7AE2B9144A2AF0AB24CA14DFEB3"/>
    <w:rsid w:val="007157F6"/>
  </w:style>
  <w:style w:type="paragraph" w:customStyle="1" w:styleId="689CF91F00D44E1590AD0D4F1BF2DBE8">
    <w:name w:val="689CF91F00D44E1590AD0D4F1BF2DBE8"/>
    <w:rsid w:val="007157F6"/>
  </w:style>
  <w:style w:type="paragraph" w:customStyle="1" w:styleId="D83A592EEB894CBBABE09CFB6683E535">
    <w:name w:val="D83A592EEB894CBBABE09CFB6683E535"/>
    <w:rsid w:val="007157F6"/>
  </w:style>
  <w:style w:type="paragraph" w:customStyle="1" w:styleId="F961E8FDE8F04202A7783B8D2627B914">
    <w:name w:val="F961E8FDE8F04202A7783B8D2627B914"/>
    <w:rsid w:val="007157F6"/>
  </w:style>
  <w:style w:type="paragraph" w:customStyle="1" w:styleId="F42984289A79404D8C3D03560C855816">
    <w:name w:val="F42984289A79404D8C3D03560C855816"/>
    <w:rsid w:val="001E48A0"/>
  </w:style>
  <w:style w:type="paragraph" w:customStyle="1" w:styleId="0D7077D35CF84243890937878CE035C5">
    <w:name w:val="0D7077D35CF84243890937878CE035C5"/>
    <w:rsid w:val="001E48A0"/>
  </w:style>
  <w:style w:type="paragraph" w:customStyle="1" w:styleId="0372478B4A34468DADDB39377B708443">
    <w:name w:val="0372478B4A34468DADDB39377B708443"/>
    <w:rsid w:val="001E48A0"/>
  </w:style>
  <w:style w:type="paragraph" w:customStyle="1" w:styleId="1FFC693514B945C09F9A93D61DD90EA6">
    <w:name w:val="1FFC693514B945C09F9A93D61DD90EA6"/>
    <w:rsid w:val="001E48A0"/>
  </w:style>
  <w:style w:type="paragraph" w:customStyle="1" w:styleId="52AF69DFFCC144E8A110077DFDB1CF27">
    <w:name w:val="52AF69DFFCC144E8A110077DFDB1CF27"/>
    <w:rsid w:val="001E48A0"/>
  </w:style>
  <w:style w:type="paragraph" w:customStyle="1" w:styleId="D25A9323516D463FB288BD9E21E57318">
    <w:name w:val="D25A9323516D463FB288BD9E21E57318"/>
    <w:rsid w:val="001E48A0"/>
  </w:style>
  <w:style w:type="paragraph" w:customStyle="1" w:styleId="B6BB528C3B544B679EA9F6926B38BA69">
    <w:name w:val="B6BB528C3B544B679EA9F6926B38BA69"/>
    <w:rsid w:val="001E48A0"/>
  </w:style>
  <w:style w:type="paragraph" w:customStyle="1" w:styleId="2E72F65439FB46778932B49D21D810C5">
    <w:name w:val="2E72F65439FB46778932B49D21D810C5"/>
    <w:rsid w:val="001E48A0"/>
  </w:style>
  <w:style w:type="paragraph" w:customStyle="1" w:styleId="5378ABB8DC844E90BEB84AFF1CC865A0">
    <w:name w:val="5378ABB8DC844E90BEB84AFF1CC865A0"/>
    <w:rsid w:val="001E48A0"/>
  </w:style>
  <w:style w:type="paragraph" w:customStyle="1" w:styleId="6BF307CBA16645BF85851308E4C95C5C">
    <w:name w:val="6BF307CBA16645BF85851308E4C95C5C"/>
    <w:rsid w:val="001E48A0"/>
  </w:style>
  <w:style w:type="paragraph" w:customStyle="1" w:styleId="39A1EF163CA643118CC20EB281A62829">
    <w:name w:val="39A1EF163CA643118CC20EB281A62829"/>
    <w:rsid w:val="001E48A0"/>
  </w:style>
  <w:style w:type="paragraph" w:customStyle="1" w:styleId="4E5B9CD4B4CA4F1BAA7F93B35CE31E8E">
    <w:name w:val="4E5B9CD4B4CA4F1BAA7F93B35CE31E8E"/>
    <w:rsid w:val="001E48A0"/>
  </w:style>
  <w:style w:type="paragraph" w:customStyle="1" w:styleId="244DEE08660446358EE19847CE82FC93">
    <w:name w:val="244DEE08660446358EE19847CE82FC93"/>
    <w:rsid w:val="001E48A0"/>
  </w:style>
  <w:style w:type="paragraph" w:customStyle="1" w:styleId="8C504BE3F9574770A7644C2458102891">
    <w:name w:val="8C504BE3F9574770A7644C2458102891"/>
    <w:rsid w:val="001E48A0"/>
  </w:style>
  <w:style w:type="paragraph" w:customStyle="1" w:styleId="4514C8E736D14F03B82DD87EEAD45891">
    <w:name w:val="4514C8E736D14F03B82DD87EEAD45891"/>
    <w:rsid w:val="001E48A0"/>
  </w:style>
  <w:style w:type="paragraph" w:customStyle="1" w:styleId="C44A8472C2C14E44A7CA49F6900DA42E">
    <w:name w:val="C44A8472C2C14E44A7CA49F6900DA42E"/>
    <w:rsid w:val="001E48A0"/>
  </w:style>
  <w:style w:type="paragraph" w:customStyle="1" w:styleId="152621D7CD4C4DF6B2A233C1E86AE093">
    <w:name w:val="152621D7CD4C4DF6B2A233C1E86AE093"/>
    <w:rsid w:val="001E48A0"/>
  </w:style>
  <w:style w:type="paragraph" w:customStyle="1" w:styleId="E03916227E2D4C6FB922E38FF6477AEF">
    <w:name w:val="E03916227E2D4C6FB922E38FF6477AEF"/>
    <w:rsid w:val="001E48A0"/>
  </w:style>
  <w:style w:type="paragraph" w:customStyle="1" w:styleId="2C0B179C7F9D403486024B4FB1DBE729">
    <w:name w:val="2C0B179C7F9D403486024B4FB1DBE729"/>
    <w:rsid w:val="001E48A0"/>
  </w:style>
  <w:style w:type="paragraph" w:customStyle="1" w:styleId="A333C80E1A0C4D608F4D0E6004720548">
    <w:name w:val="A333C80E1A0C4D608F4D0E6004720548"/>
    <w:rsid w:val="001E48A0"/>
  </w:style>
  <w:style w:type="paragraph" w:customStyle="1" w:styleId="3068E523C6664940AF4B41AF1814F63D">
    <w:name w:val="3068E523C6664940AF4B41AF1814F63D"/>
    <w:rsid w:val="001E48A0"/>
  </w:style>
  <w:style w:type="paragraph" w:customStyle="1" w:styleId="7BB28B51F2D74E478A7B0927E951B3E8">
    <w:name w:val="7BB28B51F2D74E478A7B0927E951B3E8"/>
    <w:rsid w:val="001E48A0"/>
  </w:style>
  <w:style w:type="paragraph" w:customStyle="1" w:styleId="B1F939F6D0E3463983FC63D3A2C5AD50">
    <w:name w:val="B1F939F6D0E3463983FC63D3A2C5AD50"/>
    <w:rsid w:val="001E48A0"/>
  </w:style>
  <w:style w:type="paragraph" w:customStyle="1" w:styleId="A95986FFA2BB4317A4CBBE213C5C080D">
    <w:name w:val="A95986FFA2BB4317A4CBBE213C5C080D"/>
    <w:rsid w:val="001E48A0"/>
  </w:style>
  <w:style w:type="paragraph" w:customStyle="1" w:styleId="89815B62DCBC41C1A2A6858BD3636079">
    <w:name w:val="89815B62DCBC41C1A2A6858BD3636079"/>
    <w:rsid w:val="001E48A0"/>
  </w:style>
  <w:style w:type="paragraph" w:customStyle="1" w:styleId="E568AC5AB5C44B7391A216236235985F">
    <w:name w:val="E568AC5AB5C44B7391A216236235985F"/>
    <w:rsid w:val="001E48A0"/>
  </w:style>
  <w:style w:type="paragraph" w:customStyle="1" w:styleId="1CAF82CB634F4D8AA477AE92F1883A63">
    <w:name w:val="1CAF82CB634F4D8AA477AE92F1883A63"/>
    <w:rsid w:val="006E5A02"/>
  </w:style>
  <w:style w:type="paragraph" w:customStyle="1" w:styleId="C7269B1DEB234D729C54B44196735402">
    <w:name w:val="C7269B1DEB234D729C54B44196735402"/>
    <w:rsid w:val="006E5A02"/>
  </w:style>
  <w:style w:type="paragraph" w:customStyle="1" w:styleId="F75BF8A9C0904B1187BC0BAC268FA7C4">
    <w:name w:val="F75BF8A9C0904B1187BC0BAC268FA7C4"/>
    <w:rsid w:val="006E5A02"/>
  </w:style>
  <w:style w:type="paragraph" w:customStyle="1" w:styleId="FCE5BAD52E1142139FE8B722E7B571C7">
    <w:name w:val="FCE5BAD52E1142139FE8B722E7B571C7"/>
    <w:rsid w:val="006E5A02"/>
  </w:style>
  <w:style w:type="paragraph" w:customStyle="1" w:styleId="52AFCD2447B14E48A6896B07F7C5EA38">
    <w:name w:val="52AFCD2447B14E48A6896B07F7C5EA38"/>
    <w:rsid w:val="006E5A02"/>
  </w:style>
  <w:style w:type="paragraph" w:customStyle="1" w:styleId="BE1EB5AF3D214674A8A5D76969509DD0">
    <w:name w:val="BE1EB5AF3D214674A8A5D76969509DD0"/>
    <w:rsid w:val="006E5A02"/>
  </w:style>
  <w:style w:type="paragraph" w:customStyle="1" w:styleId="5A967442665E42EFBADA14D403D83765">
    <w:name w:val="5A967442665E42EFBADA14D403D83765"/>
    <w:rsid w:val="006E5A02"/>
  </w:style>
  <w:style w:type="paragraph" w:customStyle="1" w:styleId="14FF194172084D2EA3286A1588F6042C">
    <w:name w:val="14FF194172084D2EA3286A1588F6042C"/>
    <w:rsid w:val="0062791C"/>
  </w:style>
  <w:style w:type="paragraph" w:customStyle="1" w:styleId="96CEF203DA8F4BF0980C521B07826C85">
    <w:name w:val="96CEF203DA8F4BF0980C521B07826C85"/>
    <w:rsid w:val="00B35BE1"/>
  </w:style>
  <w:style w:type="paragraph" w:customStyle="1" w:styleId="7E22A0128A9F48BE8670431306FBADF1">
    <w:name w:val="7E22A0128A9F48BE8670431306FBADF1"/>
    <w:rsid w:val="00B35BE1"/>
  </w:style>
  <w:style w:type="paragraph" w:customStyle="1" w:styleId="8F3F21E7B7AF4A38A78ADC8AF92AC02B">
    <w:name w:val="8F3F21E7B7AF4A38A78ADC8AF92AC02B"/>
    <w:rsid w:val="0032621E"/>
  </w:style>
  <w:style w:type="paragraph" w:customStyle="1" w:styleId="A5889CC9DF2B4C24A0359A89D5C20DAB">
    <w:name w:val="A5889CC9DF2B4C24A0359A89D5C20DAB"/>
    <w:rsid w:val="0032621E"/>
  </w:style>
  <w:style w:type="paragraph" w:customStyle="1" w:styleId="37433922901A435EA2A9D6E0B60819D1">
    <w:name w:val="37433922901A435EA2A9D6E0B60819D1"/>
    <w:rsid w:val="00C7273D"/>
  </w:style>
  <w:style w:type="paragraph" w:customStyle="1" w:styleId="2160C800515D41D9935A8E68AD01DAC9">
    <w:name w:val="2160C800515D41D9935A8E68AD01DAC9"/>
    <w:rsid w:val="00C7273D"/>
  </w:style>
  <w:style w:type="paragraph" w:customStyle="1" w:styleId="2CF9D6EA55204D8BBD20710F441D2AC2">
    <w:name w:val="2CF9D6EA55204D8BBD20710F441D2AC2"/>
    <w:rsid w:val="00C7273D"/>
  </w:style>
  <w:style w:type="paragraph" w:customStyle="1" w:styleId="043D381171354CA5B600395A9454C17D">
    <w:name w:val="043D381171354CA5B600395A9454C17D"/>
    <w:rsid w:val="00C7273D"/>
  </w:style>
  <w:style w:type="paragraph" w:customStyle="1" w:styleId="896044FFF3EF4056BA83A47EECD2A9D8">
    <w:name w:val="896044FFF3EF4056BA83A47EECD2A9D8"/>
    <w:rsid w:val="00C7273D"/>
  </w:style>
  <w:style w:type="paragraph" w:customStyle="1" w:styleId="55A541EBD5E74203B299ADD10B36045D">
    <w:name w:val="55A541EBD5E74203B299ADD10B36045D"/>
    <w:rsid w:val="00C7273D"/>
  </w:style>
  <w:style w:type="paragraph" w:customStyle="1" w:styleId="57DAAB34AF6842158D6C6F0CE80F1C69">
    <w:name w:val="57DAAB34AF6842158D6C6F0CE80F1C69"/>
  </w:style>
  <w:style w:type="paragraph" w:customStyle="1" w:styleId="76F4C8E4B7C04A11B1E670790BE210DC">
    <w:name w:val="76F4C8E4B7C04A11B1E670790BE210DC"/>
  </w:style>
  <w:style w:type="paragraph" w:customStyle="1" w:styleId="951FBE32A87A4DE4BF3CEF0865BADEDA">
    <w:name w:val="951FBE32A87A4DE4BF3CEF0865BADEDA"/>
    <w:rsid w:val="00714937"/>
    <w:pPr>
      <w:spacing w:after="160" w:line="259" w:lineRule="auto"/>
    </w:pPr>
  </w:style>
  <w:style w:type="paragraph" w:customStyle="1" w:styleId="006E1BA96E7B49B0B90ED9C9F4B7D43A">
    <w:name w:val="006E1BA96E7B49B0B90ED9C9F4B7D43A"/>
    <w:rsid w:val="00686403"/>
    <w:pPr>
      <w:spacing w:after="160" w:line="259" w:lineRule="auto"/>
    </w:pPr>
  </w:style>
  <w:style w:type="paragraph" w:customStyle="1" w:styleId="4B895927C0EB49E6B2DF55E9B573D0CF">
    <w:name w:val="4B895927C0EB49E6B2DF55E9B573D0CF"/>
    <w:rsid w:val="002331AF"/>
    <w:pPr>
      <w:spacing w:after="160" w:line="259" w:lineRule="auto"/>
    </w:pPr>
  </w:style>
  <w:style w:type="paragraph" w:customStyle="1" w:styleId="259DD11701E746ABBAF721894BA694C0">
    <w:name w:val="259DD11701E746ABBAF721894BA694C0"/>
    <w:rsid w:val="002331AF"/>
    <w:pPr>
      <w:spacing w:after="160" w:line="259" w:lineRule="auto"/>
    </w:pPr>
  </w:style>
  <w:style w:type="paragraph" w:customStyle="1" w:styleId="E9DB45C0CF134112AAAAD5E3F4E36488">
    <w:name w:val="E9DB45C0CF134112AAAAD5E3F4E36488"/>
    <w:rsid w:val="002331AF"/>
    <w:pPr>
      <w:spacing w:after="160" w:line="259" w:lineRule="auto"/>
    </w:pPr>
  </w:style>
  <w:style w:type="paragraph" w:customStyle="1" w:styleId="6F8E27AADA8641CC83F847CC15586DC5">
    <w:name w:val="6F8E27AADA8641CC83F847CC15586DC5"/>
    <w:rsid w:val="002331AF"/>
    <w:pPr>
      <w:spacing w:after="160" w:line="259" w:lineRule="auto"/>
    </w:pPr>
  </w:style>
  <w:style w:type="paragraph" w:customStyle="1" w:styleId="DD8983F422D942BE88F007B7C89B345B">
    <w:name w:val="DD8983F422D942BE88F007B7C89B345B"/>
    <w:rsid w:val="002331AF"/>
    <w:pPr>
      <w:spacing w:after="160" w:line="259" w:lineRule="auto"/>
    </w:pPr>
  </w:style>
  <w:style w:type="paragraph" w:customStyle="1" w:styleId="1B0509FDA3E04284A0CFD1554B18B619">
    <w:name w:val="1B0509FDA3E04284A0CFD1554B18B619"/>
    <w:rsid w:val="002331AF"/>
    <w:pPr>
      <w:spacing w:after="160" w:line="259" w:lineRule="auto"/>
    </w:pPr>
  </w:style>
  <w:style w:type="paragraph" w:customStyle="1" w:styleId="97B3E40B1151448AB8262588E8CBF772">
    <w:name w:val="97B3E40B1151448AB8262588E8CBF772"/>
    <w:rsid w:val="002331AF"/>
    <w:pPr>
      <w:spacing w:after="160" w:line="259" w:lineRule="auto"/>
    </w:pPr>
  </w:style>
  <w:style w:type="paragraph" w:customStyle="1" w:styleId="5908F51F85544B73842B87CCB30FBF04">
    <w:name w:val="5908F51F85544B73842B87CCB30FBF04"/>
    <w:rsid w:val="002028F2"/>
    <w:pPr>
      <w:spacing w:after="160" w:line="259" w:lineRule="auto"/>
    </w:pPr>
  </w:style>
  <w:style w:type="paragraph" w:customStyle="1" w:styleId="7CB8E6DE085E48B68A54D0A9071F3371">
    <w:name w:val="7CB8E6DE085E48B68A54D0A9071F3371"/>
    <w:rsid w:val="002028F2"/>
    <w:pPr>
      <w:spacing w:after="160" w:line="259" w:lineRule="auto"/>
    </w:pPr>
  </w:style>
  <w:style w:type="paragraph" w:customStyle="1" w:styleId="0945A4DF66784F5CB3171C2E77578E28">
    <w:name w:val="0945A4DF66784F5CB3171C2E77578E28"/>
    <w:rsid w:val="002028F2"/>
    <w:pPr>
      <w:spacing w:after="160" w:line="259" w:lineRule="auto"/>
    </w:pPr>
  </w:style>
  <w:style w:type="paragraph" w:customStyle="1" w:styleId="F1F74BC950D346C6976C0B73C306F2C9">
    <w:name w:val="F1F74BC950D346C6976C0B73C306F2C9"/>
    <w:rsid w:val="002028F2"/>
    <w:pPr>
      <w:spacing w:after="160" w:line="259" w:lineRule="auto"/>
    </w:pPr>
  </w:style>
  <w:style w:type="paragraph" w:customStyle="1" w:styleId="009962CDF0E744D6BD307A1CE6C7FAE4">
    <w:name w:val="009962CDF0E744D6BD307A1CE6C7FAE4"/>
    <w:rsid w:val="002028F2"/>
    <w:pPr>
      <w:spacing w:after="160" w:line="259" w:lineRule="auto"/>
    </w:pPr>
  </w:style>
  <w:style w:type="paragraph" w:customStyle="1" w:styleId="05FE349CDE9943F3B0F004AA3EFE5DEE">
    <w:name w:val="05FE349CDE9943F3B0F004AA3EFE5DEE"/>
    <w:rsid w:val="002028F2"/>
    <w:pPr>
      <w:spacing w:after="160" w:line="259" w:lineRule="auto"/>
    </w:pPr>
  </w:style>
  <w:style w:type="paragraph" w:customStyle="1" w:styleId="65AE89BD148C47489EEC534C24DA0DD4">
    <w:name w:val="65AE89BD148C47489EEC534C24DA0DD4"/>
    <w:rsid w:val="00C503D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CurriculumVitae.dotx</Template>
  <TotalTime>1738</TotalTime>
  <Pages>5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Chen-Yang Su       Student</dc:creator>
  <cp:keywords/>
  <dc:description/>
  <cp:lastModifiedBy>CY Su</cp:lastModifiedBy>
  <cp:revision>133</cp:revision>
  <cp:lastPrinted>2020-03-04T16:39:00Z</cp:lastPrinted>
  <dcterms:created xsi:type="dcterms:W3CDTF">2017-09-02T15:23:00Z</dcterms:created>
  <dcterms:modified xsi:type="dcterms:W3CDTF">2020-06-11T18:02:00Z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